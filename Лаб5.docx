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D09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bookmarkStart w:id="0" w:name="_top"/>
      <w:bookmarkEnd w:id="0"/>
      <w:r w:rsidRPr="00FF49CF">
        <w:rPr>
          <w:rFonts w:eastAsia="Calibri"/>
          <w:sz w:val="32"/>
          <w:szCs w:val="32"/>
          <w:lang w:val="ru-RU"/>
        </w:rPr>
        <w:t xml:space="preserve">МІНІСТЕРСТВО ОСВІТИ І НАУКИ УКРАЇНИ </w:t>
      </w:r>
    </w:p>
    <w:p w14:paraId="04318116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</w:p>
    <w:p w14:paraId="7A31D3F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r w:rsidRPr="00FF49CF">
        <w:rPr>
          <w:rFonts w:eastAsia="Calibri"/>
          <w:sz w:val="32"/>
          <w:szCs w:val="32"/>
          <w:lang w:val="ru-RU"/>
        </w:rPr>
        <w:t>КИЇВСЬКИЙ НАЦІОНАЛЬНИЙ УНІВЕРСИТЕТ</w:t>
      </w:r>
    </w:p>
    <w:p w14:paraId="649EE7E1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  <w:lang w:val="ru-RU"/>
        </w:rPr>
        <w:t>БУДІВНИЦТВА І АРХІТЕКТУРИ</w:t>
      </w:r>
    </w:p>
    <w:p w14:paraId="3F328186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F9FC2E8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7F04EDDB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7B25F7D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7AA31607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D90F9A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DC6B09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</w:rPr>
        <w:t>Кафедра інформаційних технологій</w:t>
      </w:r>
    </w:p>
    <w:p w14:paraId="6A7290A3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4823A4FE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1A7D6DB5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58E66C87" w14:textId="7628632B" w:rsidR="00EC2E13" w:rsidRPr="00EB7513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>Лабораторна  робота №</w:t>
      </w:r>
      <w:r w:rsidR="002014CF">
        <w:rPr>
          <w:rFonts w:eastAsia="Calibri"/>
          <w:b/>
          <w:sz w:val="32"/>
          <w:szCs w:val="32"/>
        </w:rPr>
        <w:t xml:space="preserve"> </w:t>
      </w:r>
      <w:r w:rsidR="00EB7513" w:rsidRPr="00EB7513">
        <w:rPr>
          <w:rFonts w:eastAsia="Calibri"/>
          <w:b/>
          <w:sz w:val="32"/>
          <w:szCs w:val="32"/>
          <w:lang w:val="ru-RU"/>
        </w:rPr>
        <w:t>5</w:t>
      </w:r>
    </w:p>
    <w:p w14:paraId="1ADE6497" w14:textId="77777777" w:rsidR="00EC2E13" w:rsidRPr="002014CF" w:rsidRDefault="00EC2E13" w:rsidP="00EC2E13">
      <w:pPr>
        <w:spacing w:line="276" w:lineRule="auto"/>
        <w:ind w:firstLine="0"/>
        <w:jc w:val="center"/>
        <w:rPr>
          <w:rFonts w:eastAsia="Calibri"/>
          <w:bCs/>
        </w:rPr>
      </w:pPr>
      <w:r w:rsidRPr="00E93A79">
        <w:rPr>
          <w:rFonts w:eastAsia="Calibri"/>
          <w:bCs/>
        </w:rPr>
        <w:t xml:space="preserve">З дисципліни: </w:t>
      </w:r>
      <w:r w:rsidR="003A5434">
        <w:rPr>
          <w:rFonts w:eastAsia="Calibri"/>
          <w:bCs/>
        </w:rPr>
        <w:t xml:space="preserve">Інструментальні засоби </w:t>
      </w:r>
      <w:r w:rsidR="002014CF">
        <w:rPr>
          <w:rFonts w:eastAsia="Calibri"/>
          <w:bCs/>
        </w:rPr>
        <w:t>розробки програмного забезпечення</w:t>
      </w:r>
    </w:p>
    <w:p w14:paraId="60C5BDC2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1D0DB191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161C55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0EDC8741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D3D8AA0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7CFBF6EF" w14:textId="77777777" w:rsidR="002014CF" w:rsidRPr="00E93A79" w:rsidRDefault="002014CF" w:rsidP="00EC2E13">
      <w:pPr>
        <w:spacing w:line="276" w:lineRule="auto"/>
        <w:jc w:val="center"/>
        <w:rPr>
          <w:rFonts w:eastAsia="Calibri"/>
        </w:rPr>
      </w:pPr>
    </w:p>
    <w:p w14:paraId="693D34B8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6C1C6775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Виконав:</w:t>
      </w:r>
    </w:p>
    <w:p w14:paraId="18B9F3EF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Студент групи ІСТм-24</w:t>
      </w:r>
    </w:p>
    <w:p w14:paraId="30CFD830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Йовенко Дмитро</w:t>
      </w:r>
    </w:p>
    <w:p w14:paraId="30A58467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8D52A86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04CD3EFC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50F5F707" w14:textId="77777777" w:rsidR="00E15268" w:rsidRPr="00E93A79" w:rsidRDefault="00E15268" w:rsidP="00EC2E13">
      <w:pPr>
        <w:spacing w:line="276" w:lineRule="auto"/>
        <w:jc w:val="center"/>
        <w:rPr>
          <w:rFonts w:eastAsia="Calibri"/>
        </w:rPr>
      </w:pPr>
    </w:p>
    <w:p w14:paraId="0712AB34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723E8D54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64C0CC7E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371FD13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706B30B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70F917A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6B4CBF0C" w14:textId="0671599E" w:rsidR="00EC2E13" w:rsidRDefault="00EC2E13" w:rsidP="002014CF">
      <w:pPr>
        <w:spacing w:line="276" w:lineRule="auto"/>
        <w:ind w:firstLine="0"/>
        <w:jc w:val="center"/>
        <w:rPr>
          <w:rFonts w:eastAsia="Calibri"/>
        </w:rPr>
      </w:pPr>
      <w:r w:rsidRPr="00E93A79">
        <w:rPr>
          <w:rFonts w:eastAsia="Calibri"/>
        </w:rPr>
        <w:t>Київ-202</w:t>
      </w:r>
      <w:r w:rsidR="003A5434">
        <w:rPr>
          <w:rFonts w:eastAsia="Calibri"/>
        </w:rPr>
        <w:t>5</w:t>
      </w:r>
    </w:p>
    <w:p w14:paraId="05158135" w14:textId="250A8973" w:rsid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  <w:b/>
          <w:bCs/>
        </w:rPr>
        <w:lastRenderedPageBreak/>
        <w:t>Мет</w:t>
      </w:r>
      <w:r w:rsidRPr="00EB7513">
        <w:rPr>
          <w:rFonts w:eastAsia="Calibri"/>
          <w:b/>
          <w:bCs/>
        </w:rPr>
        <w:t>а:</w:t>
      </w:r>
      <w:r>
        <w:rPr>
          <w:rFonts w:eastAsia="Calibri"/>
        </w:rPr>
        <w:t xml:space="preserve"> </w:t>
      </w:r>
      <w:r w:rsidRPr="00EB7513">
        <w:rPr>
          <w:rFonts w:eastAsia="Calibri"/>
        </w:rPr>
        <w:t xml:space="preserve">розробка нової функції для мобільного застосунку "Трекер корисних звичок" у окремій гілці репозиторію з використанням моделі гілкування "Feature Branch Workflow". </w:t>
      </w:r>
    </w:p>
    <w:p w14:paraId="2047C74A" w14:textId="7CB5126F" w:rsidR="00EB7513" w:rsidRDefault="00EB7513" w:rsidP="00EB7513">
      <w:pPr>
        <w:spacing w:line="276" w:lineRule="auto"/>
        <w:rPr>
          <w:rFonts w:eastAsia="Calibri"/>
        </w:rPr>
      </w:pPr>
    </w:p>
    <w:p w14:paraId="49912123" w14:textId="5D784615" w:rsidR="00EB7513" w:rsidRPr="00EB7513" w:rsidRDefault="00EB7513" w:rsidP="00EB7513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EB7513">
        <w:rPr>
          <w:rFonts w:eastAsia="Calibri"/>
          <w:b/>
          <w:bCs/>
        </w:rPr>
        <w:t>Хід роботи</w:t>
      </w:r>
    </w:p>
    <w:p w14:paraId="1EFD5D8B" w14:textId="77777777" w:rsidR="00EB7513" w:rsidRPr="00EB7513" w:rsidRDefault="00EB7513" w:rsidP="00EB7513">
      <w:pPr>
        <w:spacing w:line="276" w:lineRule="auto"/>
        <w:rPr>
          <w:rFonts w:eastAsia="Calibri"/>
          <w:b/>
          <w:bCs/>
        </w:rPr>
      </w:pPr>
      <w:r w:rsidRPr="00EB7513">
        <w:rPr>
          <w:rFonts w:eastAsia="Calibri"/>
          <w:b/>
          <w:bCs/>
        </w:rPr>
        <w:t>1. Опис реалізованої функції</w:t>
      </w:r>
    </w:p>
    <w:p w14:paraId="78FA62F4" w14:textId="77777777" w:rsidR="00EB7513" w:rsidRP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</w:rPr>
        <w:t>Обрано функцію видалення звичок, яка дозволяє користувачу видаляти звички зі списку, відображеного в CollectionView. Функція включає:</w:t>
      </w:r>
    </w:p>
    <w:p w14:paraId="38B31317" w14:textId="77777777" w:rsidR="00EB7513" w:rsidRPr="00EB7513" w:rsidRDefault="00EB7513" w:rsidP="00EB7513">
      <w:pPr>
        <w:pStyle w:val="a3"/>
        <w:numPr>
          <w:ilvl w:val="0"/>
          <w:numId w:val="3"/>
        </w:numPr>
        <w:spacing w:line="276" w:lineRule="auto"/>
        <w:rPr>
          <w:rFonts w:eastAsia="Calibri"/>
        </w:rPr>
      </w:pPr>
      <w:r w:rsidRPr="00EB7513">
        <w:rPr>
          <w:rFonts w:eastAsia="Calibri"/>
        </w:rPr>
        <w:t>Додавання кнопки "Delete" до кожного елемента списку звичок.</w:t>
      </w:r>
    </w:p>
    <w:p w14:paraId="48F03B49" w14:textId="77777777" w:rsidR="00EB7513" w:rsidRPr="00EB7513" w:rsidRDefault="00EB7513" w:rsidP="00EB7513">
      <w:pPr>
        <w:pStyle w:val="a3"/>
        <w:numPr>
          <w:ilvl w:val="0"/>
          <w:numId w:val="3"/>
        </w:numPr>
        <w:spacing w:line="276" w:lineRule="auto"/>
        <w:rPr>
          <w:rFonts w:eastAsia="Calibri"/>
        </w:rPr>
      </w:pPr>
      <w:r w:rsidRPr="00EB7513">
        <w:rPr>
          <w:rFonts w:eastAsia="Calibri"/>
        </w:rPr>
        <w:t>Видалення вибраної звички з бази даних SQLite.</w:t>
      </w:r>
    </w:p>
    <w:p w14:paraId="431F48DE" w14:textId="77777777" w:rsidR="00EB7513" w:rsidRPr="00EB7513" w:rsidRDefault="00EB7513" w:rsidP="00EB7513">
      <w:pPr>
        <w:pStyle w:val="a3"/>
        <w:numPr>
          <w:ilvl w:val="0"/>
          <w:numId w:val="3"/>
        </w:numPr>
        <w:spacing w:line="276" w:lineRule="auto"/>
        <w:rPr>
          <w:rFonts w:eastAsia="Calibri"/>
        </w:rPr>
      </w:pPr>
      <w:r w:rsidRPr="00EB7513">
        <w:rPr>
          <w:rFonts w:eastAsia="Calibri"/>
        </w:rPr>
        <w:t>Оновлення інтерфейсу після видалення.</w:t>
      </w:r>
    </w:p>
    <w:p w14:paraId="223B5553" w14:textId="357B492B" w:rsidR="00EB7513" w:rsidRDefault="00EB7513" w:rsidP="00EB7513">
      <w:pPr>
        <w:spacing w:line="276" w:lineRule="auto"/>
        <w:rPr>
          <w:rFonts w:eastAsia="Calibri"/>
          <w:b/>
          <w:bCs/>
        </w:rPr>
      </w:pPr>
      <w:r w:rsidRPr="00EB7513">
        <w:rPr>
          <w:rFonts w:eastAsia="Calibri"/>
          <w:b/>
          <w:bCs/>
        </w:rPr>
        <w:t>1.1. Створення гілки для розробки</w:t>
      </w:r>
    </w:p>
    <w:p w14:paraId="55B2D9AD" w14:textId="19836BD8" w:rsidR="00EB7513" w:rsidRPr="00EB7513" w:rsidRDefault="00EB7513" w:rsidP="00EB7513">
      <w:pPr>
        <w:spacing w:line="276" w:lineRule="auto"/>
        <w:rPr>
          <w:rFonts w:eastAsia="Calibri"/>
          <w:lang w:val="en-US"/>
        </w:rPr>
      </w:pPr>
      <w:r>
        <w:rPr>
          <w:rFonts w:eastAsia="Calibri"/>
        </w:rPr>
        <w:t xml:space="preserve">У цій роботі будемо максимально користуватися інтеграцією </w:t>
      </w:r>
      <w:r>
        <w:rPr>
          <w:rFonts w:eastAsia="Calibri"/>
          <w:lang w:val="en-US"/>
        </w:rPr>
        <w:t>git</w:t>
      </w:r>
      <w:r w:rsidRPr="00EB7513">
        <w:rPr>
          <w:rFonts w:eastAsia="Calibri"/>
        </w:rPr>
        <w:t xml:space="preserve"> </w:t>
      </w:r>
      <w:r>
        <w:rPr>
          <w:rFonts w:eastAsia="Calibri"/>
        </w:rPr>
        <w:t>з</w:t>
      </w:r>
      <w:r w:rsidRPr="00EB7513">
        <w:rPr>
          <w:rFonts w:eastAsia="Calibri"/>
        </w:rPr>
        <w:t xml:space="preserve"> </w:t>
      </w:r>
      <w:r>
        <w:rPr>
          <w:rFonts w:eastAsia="Calibri"/>
          <w:lang w:val="en-US"/>
        </w:rPr>
        <w:t>Visual</w:t>
      </w:r>
      <w:r w:rsidRPr="00EB7513">
        <w:rPr>
          <w:rFonts w:eastAsia="Calibri"/>
        </w:rPr>
        <w:t xml:space="preserve"> </w:t>
      </w:r>
      <w:r>
        <w:rPr>
          <w:rFonts w:eastAsia="Calibri"/>
          <w:lang w:val="en-US"/>
        </w:rPr>
        <w:t>Studio</w:t>
      </w:r>
      <w:r w:rsidRPr="00EB7513">
        <w:rPr>
          <w:rFonts w:eastAsia="Calibri"/>
        </w:rPr>
        <w:t xml:space="preserve">, </w:t>
      </w:r>
      <w:r>
        <w:rPr>
          <w:rFonts w:eastAsia="Calibri"/>
        </w:rPr>
        <w:t xml:space="preserve">тому створюємо гілку за допомогою меню </w:t>
      </w:r>
      <w:r>
        <w:rPr>
          <w:rFonts w:eastAsia="Calibri"/>
          <w:lang w:val="en-US"/>
        </w:rPr>
        <w:t>Git→New Branch.</w:t>
      </w:r>
    </w:p>
    <w:p w14:paraId="59452179" w14:textId="66B8D043" w:rsidR="00EB7513" w:rsidRDefault="00EB7513" w:rsidP="00EB7513">
      <w:pPr>
        <w:spacing w:line="276" w:lineRule="auto"/>
        <w:ind w:firstLine="0"/>
        <w:rPr>
          <w:rFonts w:eastAsia="Calibri"/>
        </w:rPr>
      </w:pPr>
      <w:r w:rsidRPr="00EB7513">
        <w:rPr>
          <w:rFonts w:eastAsia="Calibri"/>
        </w:rPr>
        <w:drawing>
          <wp:inline distT="0" distB="0" distL="0" distR="0" wp14:anchorId="4307C991" wp14:editId="450EE01F">
            <wp:extent cx="6120130" cy="3147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9AC8" w14:textId="7E348E9E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  <w:r w:rsidRPr="00EB7513">
        <w:rPr>
          <w:rFonts w:eastAsia="Calibri"/>
        </w:rPr>
        <w:t>Рисунок 5.1 – Створення гілки feature/habit-deletion.</w:t>
      </w:r>
    </w:p>
    <w:p w14:paraId="415039DC" w14:textId="77777777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</w:p>
    <w:p w14:paraId="08CF5815" w14:textId="77777777" w:rsidR="00EB7513" w:rsidRPr="00EB7513" w:rsidRDefault="00EB7513" w:rsidP="00EB7513">
      <w:pPr>
        <w:spacing w:line="276" w:lineRule="auto"/>
        <w:rPr>
          <w:rFonts w:eastAsia="Calibri"/>
          <w:b/>
          <w:bCs/>
        </w:rPr>
      </w:pPr>
      <w:r w:rsidRPr="00EB7513">
        <w:rPr>
          <w:rFonts w:eastAsia="Calibri"/>
          <w:b/>
          <w:bCs/>
        </w:rPr>
        <w:t>1.2. Оновлення моделі даних і сервісу</w:t>
      </w:r>
    </w:p>
    <w:p w14:paraId="1572E530" w14:textId="77777777" w:rsidR="00EB7513" w:rsidRPr="00EB7513" w:rsidRDefault="00EB7513" w:rsidP="00EB7513">
      <w:pPr>
        <w:spacing w:line="276" w:lineRule="auto"/>
        <w:ind w:left="720" w:firstLine="0"/>
        <w:rPr>
          <w:rFonts w:eastAsia="Calibri"/>
        </w:rPr>
      </w:pPr>
      <w:r w:rsidRPr="00EB7513">
        <w:rPr>
          <w:rFonts w:eastAsia="Calibri"/>
          <w:b/>
          <w:bCs/>
        </w:rPr>
        <w:t>Оновлення DatabaseService.cs</w:t>
      </w:r>
      <w:r w:rsidRPr="00EB7513">
        <w:rPr>
          <w:rFonts w:eastAsia="Calibri"/>
        </w:rPr>
        <w:t xml:space="preserve">: </w:t>
      </w:r>
    </w:p>
    <w:p w14:paraId="73CF27D1" w14:textId="3DC88D81" w:rsid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</w:rPr>
        <w:t>Додано метод DeleteHabitAsync для видалення звички за її ідентифікатором:</w:t>
      </w:r>
    </w:p>
    <w:p w14:paraId="51E96CDF" w14:textId="7C04A8A8" w:rsidR="00EB7513" w:rsidRDefault="00EB7513" w:rsidP="00EB7513">
      <w:pPr>
        <w:spacing w:line="276" w:lineRule="auto"/>
        <w:ind w:firstLine="0"/>
        <w:rPr>
          <w:rFonts w:eastAsia="Calibri"/>
        </w:rPr>
      </w:pPr>
      <w:r w:rsidRPr="00EB7513">
        <w:rPr>
          <w:rFonts w:eastAsia="Calibri"/>
        </w:rPr>
        <w:lastRenderedPageBreak/>
        <w:drawing>
          <wp:inline distT="0" distB="0" distL="0" distR="0" wp14:anchorId="3ED512F6" wp14:editId="2292FD1B">
            <wp:extent cx="6120130" cy="348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98B" w14:textId="76E255C5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Рисунок 5.2 – Додані зміни до моделі бази даних</w:t>
      </w:r>
    </w:p>
    <w:p w14:paraId="7945D9A1" w14:textId="77777777" w:rsidR="00EB7513" w:rsidRP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  <w:b/>
          <w:bCs/>
        </w:rPr>
        <w:t>Модель Habit.cs</w:t>
      </w:r>
      <w:r w:rsidRPr="00EB7513">
        <w:rPr>
          <w:rFonts w:eastAsia="Calibri"/>
        </w:rPr>
        <w:t xml:space="preserve">: </w:t>
      </w:r>
    </w:p>
    <w:p w14:paraId="07BAFD90" w14:textId="6E226489" w:rsid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</w:rPr>
        <w:t>Модель залишилася без змін, оскільки ідентифікатор (Id) уже підтримує операції видалення</w:t>
      </w:r>
    </w:p>
    <w:p w14:paraId="184282CA" w14:textId="77777777" w:rsidR="00EB7513" w:rsidRPr="00EB7513" w:rsidRDefault="00EB7513" w:rsidP="00EB7513">
      <w:pPr>
        <w:spacing w:line="276" w:lineRule="auto"/>
        <w:rPr>
          <w:rFonts w:eastAsia="Calibri"/>
          <w:b/>
          <w:bCs/>
        </w:rPr>
      </w:pPr>
      <w:r w:rsidRPr="00EB7513">
        <w:rPr>
          <w:rFonts w:eastAsia="Calibri"/>
          <w:b/>
          <w:bCs/>
        </w:rPr>
        <w:t>1.3. Оновлення інтерфейсу користувача</w:t>
      </w:r>
    </w:p>
    <w:p w14:paraId="4AA0310F" w14:textId="77777777" w:rsidR="00EB7513" w:rsidRP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</w:rPr>
        <w:t>Оновлено MainPage.xaml, додавши кнопку видалення до кожного елемента в CollectionView:</w:t>
      </w:r>
    </w:p>
    <w:p w14:paraId="3877E0B1" w14:textId="6B081182" w:rsidR="00EB7513" w:rsidRDefault="00EB7513" w:rsidP="00EB7513">
      <w:pPr>
        <w:spacing w:line="276" w:lineRule="auto"/>
        <w:ind w:firstLine="0"/>
        <w:rPr>
          <w:rFonts w:eastAsia="Calibri"/>
        </w:rPr>
      </w:pPr>
      <w:r w:rsidRPr="00EB7513">
        <w:rPr>
          <w:rFonts w:eastAsia="Calibri"/>
        </w:rPr>
        <w:drawing>
          <wp:inline distT="0" distB="0" distL="0" distR="0" wp14:anchorId="77903D84" wp14:editId="155B6470">
            <wp:extent cx="6120130" cy="259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9806" w14:textId="5FE88A2E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Рисунок 5.3 – Додані зміни у розмітку інтерфейсу</w:t>
      </w:r>
    </w:p>
    <w:p w14:paraId="7709E93D" w14:textId="5245C3E4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</w:p>
    <w:p w14:paraId="75DA8B63" w14:textId="4332FADB" w:rsidR="00EB7513" w:rsidRPr="00EB7513" w:rsidRDefault="00EB7513" w:rsidP="00EB7513">
      <w:pPr>
        <w:spacing w:line="276" w:lineRule="auto"/>
        <w:rPr>
          <w:rFonts w:eastAsia="Calibri"/>
          <w:b/>
          <w:bCs/>
        </w:rPr>
      </w:pPr>
      <w:r w:rsidRPr="00EB7513">
        <w:rPr>
          <w:rFonts w:eastAsia="Calibri"/>
          <w:b/>
          <w:bCs/>
        </w:rPr>
        <w:t xml:space="preserve">1.4. Оновлення </w:t>
      </w:r>
      <w:r w:rsidR="003B0A3A" w:rsidRPr="00EB7513">
        <w:rPr>
          <w:rFonts w:eastAsia="Calibri"/>
          <w:b/>
          <w:bCs/>
        </w:rPr>
        <w:t>MainPage</w:t>
      </w:r>
    </w:p>
    <w:p w14:paraId="5C225B16" w14:textId="77777777" w:rsidR="00EB7513" w:rsidRPr="00EB7513" w:rsidRDefault="00EB7513" w:rsidP="00EB7513">
      <w:pPr>
        <w:spacing w:line="276" w:lineRule="auto"/>
        <w:rPr>
          <w:rFonts w:eastAsia="Calibri"/>
        </w:rPr>
      </w:pPr>
      <w:r w:rsidRPr="00EB7513">
        <w:rPr>
          <w:rFonts w:eastAsia="Calibri"/>
        </w:rPr>
        <w:t>Оновлено MainPage.xaml.cs, додавши обробник для видалення звичок:</w:t>
      </w:r>
    </w:p>
    <w:p w14:paraId="5978F00C" w14:textId="51AFF854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  <w:r w:rsidRPr="00EB7513">
        <w:rPr>
          <w:rFonts w:eastAsia="Calibri"/>
        </w:rPr>
        <w:lastRenderedPageBreak/>
        <w:drawing>
          <wp:inline distT="0" distB="0" distL="0" distR="0" wp14:anchorId="75D9B1AD" wp14:editId="1445ECB2">
            <wp:extent cx="6120130" cy="2569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9311" w14:textId="671ED138" w:rsid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="Calibri"/>
        </w:rPr>
        <w:t>Рисунок 5.4 – Додана функіця</w:t>
      </w:r>
      <w:r w:rsidR="003B0A3A">
        <w:rPr>
          <w:rFonts w:eastAsia="Calibri"/>
        </w:rPr>
        <w:t xml:space="preserve"> у логіку інтерфейсу</w:t>
      </w:r>
    </w:p>
    <w:p w14:paraId="7962962F" w14:textId="77777777" w:rsidR="003B0A3A" w:rsidRPr="003B0A3A" w:rsidRDefault="003B0A3A" w:rsidP="003B0A3A">
      <w:pPr>
        <w:spacing w:line="276" w:lineRule="auto"/>
        <w:rPr>
          <w:rFonts w:eastAsia="Calibri"/>
        </w:rPr>
      </w:pPr>
      <w:r w:rsidRPr="003B0A3A">
        <w:rPr>
          <w:rFonts w:eastAsia="Calibri"/>
          <w:b/>
          <w:bCs/>
        </w:rPr>
        <w:t>Технічні деталі</w:t>
      </w:r>
      <w:r w:rsidRPr="003B0A3A">
        <w:rPr>
          <w:rFonts w:eastAsia="Calibri"/>
        </w:rPr>
        <w:t xml:space="preserve">: </w:t>
      </w:r>
    </w:p>
    <w:p w14:paraId="562881A2" w14:textId="77777777" w:rsidR="003B0A3A" w:rsidRPr="003B0A3A" w:rsidRDefault="003B0A3A" w:rsidP="003B0A3A">
      <w:pPr>
        <w:pStyle w:val="a3"/>
        <w:numPr>
          <w:ilvl w:val="0"/>
          <w:numId w:val="7"/>
        </w:numPr>
        <w:spacing w:line="276" w:lineRule="auto"/>
        <w:rPr>
          <w:rFonts w:eastAsia="Calibri"/>
        </w:rPr>
      </w:pPr>
      <w:r w:rsidRPr="003B0A3A">
        <w:rPr>
          <w:rFonts w:eastAsia="Calibri"/>
        </w:rPr>
        <w:t>Додано метод OnDeleteHabitClicked, який отримує об’єкт Habit через CommandParameter.</w:t>
      </w:r>
    </w:p>
    <w:p w14:paraId="6B0207BB" w14:textId="77777777" w:rsidR="003B0A3A" w:rsidRPr="003B0A3A" w:rsidRDefault="003B0A3A" w:rsidP="003B0A3A">
      <w:pPr>
        <w:pStyle w:val="a3"/>
        <w:numPr>
          <w:ilvl w:val="0"/>
          <w:numId w:val="7"/>
        </w:numPr>
        <w:spacing w:line="276" w:lineRule="auto"/>
        <w:rPr>
          <w:rFonts w:eastAsia="Calibri"/>
        </w:rPr>
      </w:pPr>
      <w:r w:rsidRPr="003B0A3A">
        <w:rPr>
          <w:rFonts w:eastAsia="Calibri"/>
        </w:rPr>
        <w:t>Використано DisplayAlert для підтвердження видалення.</w:t>
      </w:r>
    </w:p>
    <w:p w14:paraId="47EF6FA5" w14:textId="77777777" w:rsidR="003B0A3A" w:rsidRPr="003B0A3A" w:rsidRDefault="003B0A3A" w:rsidP="003B0A3A">
      <w:pPr>
        <w:pStyle w:val="a3"/>
        <w:numPr>
          <w:ilvl w:val="0"/>
          <w:numId w:val="7"/>
        </w:numPr>
        <w:spacing w:line="276" w:lineRule="auto"/>
        <w:rPr>
          <w:rFonts w:eastAsia="Calibri"/>
        </w:rPr>
      </w:pPr>
      <w:r w:rsidRPr="003B0A3A">
        <w:rPr>
          <w:rFonts w:eastAsia="Calibri"/>
        </w:rPr>
        <w:t>Після видалення викликається LoadHabits для оновлення списку.</w:t>
      </w:r>
    </w:p>
    <w:p w14:paraId="244D3A8C" w14:textId="77777777" w:rsidR="003B0A3A" w:rsidRDefault="003B0A3A" w:rsidP="003B0A3A">
      <w:pPr>
        <w:spacing w:line="276" w:lineRule="auto"/>
        <w:rPr>
          <w:rFonts w:eastAsia="Calibri"/>
        </w:rPr>
      </w:pPr>
    </w:p>
    <w:p w14:paraId="4195BAB3" w14:textId="33E6B8EF" w:rsidR="003B0A3A" w:rsidRDefault="003B0A3A" w:rsidP="003B0A3A">
      <w:pPr>
        <w:spacing w:line="276" w:lineRule="auto"/>
        <w:rPr>
          <w:rFonts w:eastAsia="Calibri"/>
          <w:b/>
          <w:bCs/>
        </w:rPr>
      </w:pPr>
      <w:r w:rsidRPr="003B0A3A">
        <w:rPr>
          <w:rFonts w:eastAsia="Calibri"/>
          <w:b/>
          <w:bCs/>
        </w:rPr>
        <w:t>1.5. Тестування та документація</w:t>
      </w:r>
    </w:p>
    <w:p w14:paraId="14015E04" w14:textId="438B9BCE" w:rsidR="003B0A3A" w:rsidRPr="00BA7C41" w:rsidRDefault="003B0A3A" w:rsidP="003B0A3A">
      <w:pPr>
        <w:pStyle w:val="a3"/>
        <w:numPr>
          <w:ilvl w:val="0"/>
          <w:numId w:val="10"/>
        </w:numPr>
        <w:spacing w:line="276" w:lineRule="auto"/>
        <w:rPr>
          <w:rFonts w:eastAsia="Calibri"/>
          <w:b/>
          <w:bCs/>
        </w:rPr>
      </w:pPr>
      <w:r w:rsidRPr="00BA7C41">
        <w:rPr>
          <w:rFonts w:eastAsia="Calibri"/>
          <w:b/>
          <w:bCs/>
        </w:rPr>
        <w:t>Тестування</w:t>
      </w:r>
    </w:p>
    <w:p w14:paraId="5DE50AF8" w14:textId="50383A26" w:rsidR="003B0A3A" w:rsidRDefault="003B0A3A" w:rsidP="003B0A3A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Додані зміни було збережено та протестовано на реальному пристрої підключеному у режимі налагодження. У якості тестового пристрою </w:t>
      </w:r>
      <w:r>
        <w:rPr>
          <w:rFonts w:eastAsia="Calibri"/>
          <w:lang w:val="en-US"/>
        </w:rPr>
        <w:t>Lenovo</w:t>
      </w:r>
      <w:r w:rsidRPr="003B0A3A">
        <w:rPr>
          <w:rFonts w:eastAsia="Calibri"/>
        </w:rPr>
        <w:t xml:space="preserve"> </w:t>
      </w:r>
      <w:r>
        <w:rPr>
          <w:rFonts w:eastAsia="Calibri"/>
          <w:lang w:val="en-US"/>
        </w:rPr>
        <w:t>tb</w:t>
      </w:r>
      <w:r w:rsidRPr="003B0A3A">
        <w:rPr>
          <w:rFonts w:eastAsia="Calibri"/>
        </w:rPr>
        <w:t>505</w:t>
      </w:r>
      <w:r>
        <w:rPr>
          <w:rFonts w:eastAsia="Calibri"/>
          <w:lang w:val="en-US"/>
        </w:rPr>
        <w:t>xl</w:t>
      </w:r>
      <w:r w:rsidRPr="003B0A3A">
        <w:rPr>
          <w:rFonts w:eastAsia="Calibri"/>
        </w:rPr>
        <w:t xml:space="preserve"> </w:t>
      </w:r>
      <w:r>
        <w:rPr>
          <w:rFonts w:eastAsia="Calibri"/>
        </w:rPr>
        <w:t xml:space="preserve">на кастомній прошивці </w:t>
      </w:r>
      <w:r>
        <w:rPr>
          <w:rFonts w:eastAsia="Calibri"/>
          <w:lang w:val="en-US"/>
        </w:rPr>
        <w:t>LinageOs</w:t>
      </w:r>
      <w:r>
        <w:rPr>
          <w:rFonts w:eastAsia="Calibri"/>
        </w:rPr>
        <w:t xml:space="preserve"> (близька до </w:t>
      </w:r>
      <w:r>
        <w:rPr>
          <w:rFonts w:eastAsia="Calibri"/>
          <w:lang w:val="en-US"/>
        </w:rPr>
        <w:t>AOSP</w:t>
      </w:r>
      <w:r w:rsidRPr="003B0A3A">
        <w:rPr>
          <w:rFonts w:eastAsia="Calibri"/>
        </w:rPr>
        <w:t>)</w:t>
      </w:r>
      <w:r>
        <w:rPr>
          <w:rFonts w:eastAsia="Calibri"/>
        </w:rPr>
        <w:t xml:space="preserve"> яка працює на </w:t>
      </w:r>
      <w:r>
        <w:rPr>
          <w:rFonts w:eastAsia="Calibri"/>
          <w:lang w:val="en-US"/>
        </w:rPr>
        <w:t>Android</w:t>
      </w:r>
      <w:r w:rsidRPr="003B0A3A">
        <w:rPr>
          <w:rFonts w:eastAsia="Calibri"/>
        </w:rPr>
        <w:t xml:space="preserve"> 13.</w:t>
      </w:r>
    </w:p>
    <w:p w14:paraId="181BAB22" w14:textId="110D2667" w:rsidR="003B0A3A" w:rsidRDefault="003B0A3A" w:rsidP="003B0A3A">
      <w:pPr>
        <w:spacing w:line="276" w:lineRule="auto"/>
        <w:ind w:firstLine="0"/>
        <w:jc w:val="center"/>
        <w:rPr>
          <w:rFonts w:eastAsia="Calibri"/>
        </w:rPr>
      </w:pPr>
      <w:r w:rsidRPr="003B0A3A">
        <w:rPr>
          <w:rFonts w:eastAsia="Calibri"/>
        </w:rPr>
        <w:drawing>
          <wp:inline distT="0" distB="0" distL="0" distR="0" wp14:anchorId="1780F7B6" wp14:editId="69E841D4">
            <wp:extent cx="6120130" cy="248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E654" w14:textId="3B9C5D91" w:rsidR="003B0A3A" w:rsidRDefault="003B0A3A" w:rsidP="003B0A3A">
      <w:pPr>
        <w:spacing w:line="276" w:lineRule="auto"/>
        <w:ind w:firstLine="0"/>
        <w:jc w:val="center"/>
      </w:pPr>
      <w:r>
        <w:rPr>
          <w:rFonts w:eastAsia="Calibri"/>
        </w:rPr>
        <w:t>Рисунок 5.5 –</w:t>
      </w:r>
      <w:r>
        <w:t xml:space="preserve"> Відображення локального пристрою у меню налагодження</w:t>
      </w:r>
    </w:p>
    <w:p w14:paraId="78BE5C8A" w14:textId="77777777" w:rsidR="00E41E2D" w:rsidRDefault="00E41E2D" w:rsidP="003B0A3A">
      <w:pPr>
        <w:spacing w:line="276" w:lineRule="auto"/>
        <w:ind w:firstLine="0"/>
        <w:jc w:val="center"/>
      </w:pPr>
    </w:p>
    <w:p w14:paraId="5327FA8F" w14:textId="34FC2C78" w:rsidR="00E41E2D" w:rsidRDefault="003B0A3A" w:rsidP="00E41E2D">
      <w:pPr>
        <w:spacing w:line="276" w:lineRule="auto"/>
        <w:rPr>
          <w:lang w:val="ru-RU"/>
        </w:rPr>
      </w:pPr>
      <w:r>
        <w:t xml:space="preserve">Робота з застосунком проводиться прямо на пристрої, </w:t>
      </w:r>
      <w:r w:rsidR="00E41E2D">
        <w:t xml:space="preserve">але переглядати інтерфейс можна у середовищі розробки у вікні </w:t>
      </w:r>
      <w:r w:rsidR="00E41E2D">
        <w:rPr>
          <w:lang w:val="en-US"/>
        </w:rPr>
        <w:t>XAML</w:t>
      </w:r>
      <w:r w:rsidR="00E41E2D" w:rsidRPr="00E41E2D">
        <w:rPr>
          <w:lang w:val="ru-RU"/>
        </w:rPr>
        <w:t xml:space="preserve"> </w:t>
      </w:r>
      <w:r w:rsidR="00E41E2D">
        <w:rPr>
          <w:lang w:val="en-US"/>
        </w:rPr>
        <w:t>Live</w:t>
      </w:r>
      <w:r w:rsidR="00E41E2D" w:rsidRPr="00E41E2D">
        <w:rPr>
          <w:lang w:val="ru-RU"/>
        </w:rPr>
        <w:t xml:space="preserve"> </w:t>
      </w:r>
      <w:r w:rsidR="00E41E2D">
        <w:rPr>
          <w:lang w:val="en-US"/>
        </w:rPr>
        <w:t>Preview</w:t>
      </w:r>
      <w:r w:rsidR="00E41E2D" w:rsidRPr="00E41E2D">
        <w:rPr>
          <w:lang w:val="ru-RU"/>
        </w:rPr>
        <w:t>.</w:t>
      </w:r>
    </w:p>
    <w:p w14:paraId="6E3F0D02" w14:textId="4942B58F" w:rsidR="00E41E2D" w:rsidRPr="00E41E2D" w:rsidRDefault="00E41E2D" w:rsidP="00E41E2D">
      <w:pPr>
        <w:spacing w:line="276" w:lineRule="auto"/>
        <w:ind w:firstLine="0"/>
        <w:jc w:val="center"/>
        <w:rPr>
          <w:lang w:val="ru-RU"/>
        </w:rPr>
      </w:pPr>
      <w:r w:rsidRPr="00E41E2D">
        <w:rPr>
          <w:lang w:val="ru-RU"/>
        </w:rPr>
        <w:lastRenderedPageBreak/>
        <w:drawing>
          <wp:inline distT="0" distB="0" distL="0" distR="0" wp14:anchorId="472D1982" wp14:editId="0D7BBB40">
            <wp:extent cx="6103620" cy="3972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441" b="34820"/>
                    <a:stretch/>
                  </pic:blipFill>
                  <pic:spPr bwMode="auto">
                    <a:xfrm>
                      <a:off x="0" y="0"/>
                      <a:ext cx="6107639" cy="397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35145" w14:textId="1F3C111C" w:rsidR="00E41E2D" w:rsidRDefault="00E41E2D" w:rsidP="00E41E2D">
      <w:pPr>
        <w:spacing w:line="276" w:lineRule="auto"/>
        <w:ind w:firstLine="0"/>
        <w:jc w:val="center"/>
        <w:rPr>
          <w:lang w:val="en-US"/>
        </w:rPr>
      </w:pPr>
      <w:r>
        <w:t xml:space="preserve">Рисунок 5.6 – Перегляд інтерфесу програми у </w:t>
      </w:r>
      <w:r>
        <w:rPr>
          <w:lang w:val="en-US"/>
        </w:rPr>
        <w:t>XAML</w:t>
      </w:r>
      <w:r w:rsidRPr="00E41E2D">
        <w:rPr>
          <w:lang w:val="ru-RU"/>
        </w:rPr>
        <w:t xml:space="preserve"> </w:t>
      </w:r>
      <w:r>
        <w:rPr>
          <w:lang w:val="en-US"/>
        </w:rPr>
        <w:t>Live</w:t>
      </w:r>
      <w:r w:rsidRPr="00E41E2D">
        <w:rPr>
          <w:lang w:val="ru-RU"/>
        </w:rPr>
        <w:t xml:space="preserve"> </w:t>
      </w:r>
      <w:r>
        <w:rPr>
          <w:lang w:val="en-US"/>
        </w:rPr>
        <w:t>Preview</w:t>
      </w:r>
    </w:p>
    <w:p w14:paraId="5E6910B3" w14:textId="7FB27F56" w:rsidR="00E41E2D" w:rsidRDefault="00E41E2D" w:rsidP="00E41E2D">
      <w:pPr>
        <w:spacing w:line="276" w:lineRule="auto"/>
        <w:ind w:firstLine="0"/>
        <w:rPr>
          <w:lang w:val="en-US"/>
        </w:rPr>
      </w:pPr>
    </w:p>
    <w:p w14:paraId="7DCBFE0D" w14:textId="60DD7A25" w:rsidR="00E41E2D" w:rsidRPr="00E41E2D" w:rsidRDefault="00E41E2D" w:rsidP="00E41E2D">
      <w:pPr>
        <w:spacing w:line="276" w:lineRule="auto"/>
      </w:pPr>
      <w:r>
        <w:t>Для тестування спочатку було додано дві звички (рис.5.6), потім видалено «</w:t>
      </w:r>
      <w:r>
        <w:rPr>
          <w:lang w:val="en-US"/>
        </w:rPr>
        <w:t>second</w:t>
      </w:r>
      <w:r w:rsidRPr="00E41E2D">
        <w:rPr>
          <w:lang w:val="ru-RU"/>
        </w:rPr>
        <w:t xml:space="preserve"> </w:t>
      </w:r>
      <w:r>
        <w:rPr>
          <w:lang w:val="en-US"/>
        </w:rPr>
        <w:t>habit</w:t>
      </w:r>
      <w:r>
        <w:t>»(рис.5.7)</w:t>
      </w:r>
      <w:r w:rsidRPr="00E41E2D">
        <w:rPr>
          <w:lang w:val="ru-RU"/>
        </w:rPr>
        <w:t xml:space="preserve">, </w:t>
      </w:r>
      <w:r>
        <w:t>та перевірено оновлення списку звичок(рис.5.8)</w:t>
      </w:r>
    </w:p>
    <w:p w14:paraId="4361D3DD" w14:textId="2BA3D7A7" w:rsidR="00E41E2D" w:rsidRDefault="00E41E2D" w:rsidP="00E41E2D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173E7A11" wp14:editId="2F88F6B4">
            <wp:extent cx="6120130" cy="3825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DEF6" w14:textId="46381161" w:rsidR="00E41E2D" w:rsidRDefault="00E41E2D" w:rsidP="00E41E2D">
      <w:pPr>
        <w:spacing w:line="276" w:lineRule="auto"/>
        <w:ind w:firstLine="0"/>
        <w:jc w:val="center"/>
      </w:pPr>
      <w:r>
        <w:t>Рисунок 5.7 – Вікно підтвердження видалення</w:t>
      </w:r>
    </w:p>
    <w:p w14:paraId="6FFFA31B" w14:textId="79A29318" w:rsidR="00E41E2D" w:rsidRDefault="00E41E2D" w:rsidP="00E41E2D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06AAC0" wp14:editId="631D646D">
            <wp:extent cx="6120130" cy="3825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F654" w14:textId="0C10ADCF" w:rsidR="00E41E2D" w:rsidRDefault="00E41E2D" w:rsidP="00E41E2D">
      <w:pPr>
        <w:spacing w:line="276" w:lineRule="auto"/>
        <w:ind w:firstLine="0"/>
        <w:jc w:val="center"/>
      </w:pPr>
      <w:r>
        <w:t xml:space="preserve">Рисунок 5.8 – Оновлений список звичок після видалення </w:t>
      </w:r>
    </w:p>
    <w:p w14:paraId="5CF19794" w14:textId="77777777" w:rsidR="00BA7C41" w:rsidRPr="00BA7C41" w:rsidRDefault="00BA7C41" w:rsidP="00BA7C41">
      <w:pPr>
        <w:pStyle w:val="a3"/>
        <w:numPr>
          <w:ilvl w:val="0"/>
          <w:numId w:val="10"/>
        </w:numPr>
        <w:spacing w:line="276" w:lineRule="auto"/>
        <w:rPr>
          <w:b/>
          <w:bCs/>
        </w:rPr>
      </w:pPr>
      <w:r w:rsidRPr="00BA7C41">
        <w:rPr>
          <w:b/>
          <w:bCs/>
        </w:rPr>
        <w:t xml:space="preserve">Документація: </w:t>
      </w:r>
    </w:p>
    <w:p w14:paraId="76E88D7A" w14:textId="5B803692" w:rsidR="00BA7C41" w:rsidRDefault="00BA7C41" w:rsidP="00BA7C41">
      <w:pPr>
        <w:spacing w:line="276" w:lineRule="auto"/>
      </w:pPr>
      <w:r>
        <w:t>Оновлено</w:t>
      </w:r>
      <w:r w:rsidRPr="00BA7C41">
        <w:t xml:space="preserve"> файл README.md у гілці feature/habit-deletion, додавши опис функції:</w:t>
      </w:r>
    </w:p>
    <w:p w14:paraId="0DB3F8A8" w14:textId="5C54CD13" w:rsidR="00E41E2D" w:rsidRDefault="00BA7C41" w:rsidP="00E41E2D">
      <w:pPr>
        <w:spacing w:line="276" w:lineRule="auto"/>
        <w:ind w:firstLine="0"/>
        <w:jc w:val="center"/>
      </w:pPr>
      <w:r w:rsidRPr="00BA7C41">
        <w:drawing>
          <wp:inline distT="0" distB="0" distL="0" distR="0" wp14:anchorId="64FCA407" wp14:editId="3646FC96">
            <wp:extent cx="6120130" cy="1875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2FCA" w14:textId="0C93BD2F" w:rsidR="00BA7C41" w:rsidRPr="00BA7C41" w:rsidRDefault="00BA7C41" w:rsidP="00E41E2D">
      <w:pPr>
        <w:spacing w:line="276" w:lineRule="auto"/>
        <w:ind w:firstLine="0"/>
        <w:jc w:val="center"/>
        <w:rPr>
          <w:lang w:val="en-US"/>
        </w:rPr>
      </w:pPr>
      <w:r>
        <w:t xml:space="preserve">Рисунок 5.9 – Оновлення </w:t>
      </w:r>
      <w:r>
        <w:rPr>
          <w:lang w:val="en-US"/>
        </w:rPr>
        <w:t>README.md</w:t>
      </w:r>
    </w:p>
    <w:p w14:paraId="56CC1031" w14:textId="54BE17F2" w:rsidR="00E41E2D" w:rsidRDefault="00BA7C41" w:rsidP="00E41E2D">
      <w:pPr>
        <w:spacing w:line="276" w:lineRule="auto"/>
        <w:ind w:firstLine="0"/>
        <w:jc w:val="center"/>
      </w:pPr>
      <w:r w:rsidRPr="00BA7C41">
        <w:lastRenderedPageBreak/>
        <w:drawing>
          <wp:inline distT="0" distB="0" distL="0" distR="0" wp14:anchorId="119017D7" wp14:editId="3CEF3940">
            <wp:extent cx="2252391" cy="3307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374" cy="33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82DF" w14:textId="7C84E821" w:rsidR="00BA7C41" w:rsidRDefault="00BA7C41" w:rsidP="00E41E2D">
      <w:pPr>
        <w:spacing w:line="276" w:lineRule="auto"/>
        <w:ind w:firstLine="0"/>
        <w:jc w:val="center"/>
        <w:rPr>
          <w:lang w:val="en-US"/>
        </w:rPr>
      </w:pPr>
      <w:r>
        <w:t xml:space="preserve">Рисунок 5.10 – Коміт змін у </w:t>
      </w:r>
      <w:r>
        <w:rPr>
          <w:lang w:val="en-US"/>
        </w:rPr>
        <w:t>README</w:t>
      </w:r>
      <w:r w:rsidRPr="00BA7C41">
        <w:rPr>
          <w:lang w:val="ru-RU"/>
        </w:rPr>
        <w:t>.</w:t>
      </w:r>
      <w:r>
        <w:rPr>
          <w:lang w:val="en-US"/>
        </w:rPr>
        <w:t>md</w:t>
      </w:r>
    </w:p>
    <w:p w14:paraId="7DF87F23" w14:textId="77777777" w:rsidR="00BA7C41" w:rsidRPr="00BA7C41" w:rsidRDefault="00BA7C41" w:rsidP="00BA7C41">
      <w:pPr>
        <w:spacing w:line="276" w:lineRule="auto"/>
        <w:rPr>
          <w:b/>
          <w:bCs/>
        </w:rPr>
      </w:pPr>
      <w:r w:rsidRPr="00BA7C41">
        <w:rPr>
          <w:b/>
          <w:bCs/>
        </w:rPr>
        <w:t>2. Робота з системою контролю версій</w:t>
      </w:r>
    </w:p>
    <w:p w14:paraId="41325BEC" w14:textId="77777777" w:rsidR="00BA7C41" w:rsidRPr="00BA7C41" w:rsidRDefault="00BA7C41" w:rsidP="00BA7C41">
      <w:pPr>
        <w:spacing w:line="276" w:lineRule="auto"/>
        <w:rPr>
          <w:b/>
          <w:bCs/>
        </w:rPr>
      </w:pPr>
      <w:r w:rsidRPr="00BA7C41">
        <w:rPr>
          <w:b/>
          <w:bCs/>
        </w:rPr>
        <w:t>2.1. Управління гілками</w:t>
      </w:r>
    </w:p>
    <w:p w14:paraId="43FD5077" w14:textId="77777777" w:rsidR="00BA7C41" w:rsidRPr="00BA7C41" w:rsidRDefault="00BA7C41" w:rsidP="00BA7C41">
      <w:pPr>
        <w:numPr>
          <w:ilvl w:val="0"/>
          <w:numId w:val="12"/>
        </w:numPr>
        <w:spacing w:line="276" w:lineRule="auto"/>
      </w:pPr>
      <w:r w:rsidRPr="00BA7C41">
        <w:rPr>
          <w:b/>
          <w:bCs/>
        </w:rPr>
        <w:t>Створення та робота в гілці</w:t>
      </w:r>
      <w:r w:rsidRPr="00BA7C41">
        <w:t xml:space="preserve">: </w:t>
      </w:r>
    </w:p>
    <w:p w14:paraId="6804B600" w14:textId="2B4D62C0" w:rsidR="00BA7C41" w:rsidRDefault="00BA7C41" w:rsidP="00BA7C41">
      <w:pPr>
        <w:spacing w:line="276" w:lineRule="auto"/>
      </w:pPr>
      <w:r w:rsidRPr="00BA7C41">
        <w:t>Розробка велася в гілці feature/habit-deletion. Регулярно перевірявся статус</w:t>
      </w:r>
      <w:r w:rsidRPr="00BA7C41">
        <w:rPr>
          <w:lang w:val="ru-RU"/>
        </w:rPr>
        <w:t xml:space="preserve">, </w:t>
      </w:r>
      <w:r>
        <w:t>та в кінці всі зміни закомічено(рис 5.11)</w:t>
      </w:r>
    </w:p>
    <w:p w14:paraId="52D21D7D" w14:textId="1B092507" w:rsidR="00BA7C41" w:rsidRDefault="00BA7C41" w:rsidP="00BA7C41">
      <w:pPr>
        <w:spacing w:line="276" w:lineRule="auto"/>
        <w:ind w:firstLine="0"/>
        <w:jc w:val="center"/>
      </w:pPr>
      <w:r w:rsidRPr="00BA7C41">
        <w:drawing>
          <wp:inline distT="0" distB="0" distL="0" distR="0" wp14:anchorId="09E39DBA" wp14:editId="702D75B2">
            <wp:extent cx="2179320" cy="3703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3591" cy="37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EA8" w14:textId="79D65C8F" w:rsidR="00BA7C41" w:rsidRDefault="00BA7C41" w:rsidP="00BA7C41">
      <w:pPr>
        <w:spacing w:line="276" w:lineRule="auto"/>
        <w:ind w:firstLine="0"/>
        <w:jc w:val="center"/>
        <w:rPr>
          <w:rFonts w:eastAsia="Calibri"/>
        </w:rPr>
      </w:pPr>
      <w:r>
        <w:t xml:space="preserve">Рисунок 5.11 – Коміт змін у гілці </w:t>
      </w:r>
      <w:r w:rsidRPr="00EB7513">
        <w:rPr>
          <w:rFonts w:eastAsia="Calibri"/>
        </w:rPr>
        <w:t>feature/habit-deletion</w:t>
      </w:r>
    </w:p>
    <w:p w14:paraId="2FA9CBD7" w14:textId="52DD18E6" w:rsidR="00BA7C41" w:rsidRDefault="00BA7C41" w:rsidP="00BA7C41">
      <w:pPr>
        <w:spacing w:line="276" w:lineRule="auto"/>
        <w:ind w:firstLine="0"/>
        <w:jc w:val="center"/>
      </w:pPr>
      <w:r w:rsidRPr="00BA7C41">
        <w:lastRenderedPageBreak/>
        <w:drawing>
          <wp:inline distT="0" distB="0" distL="0" distR="0" wp14:anchorId="0973D576" wp14:editId="3BD0C332">
            <wp:extent cx="3753374" cy="1600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131" w14:textId="44343616" w:rsidR="00BA7C41" w:rsidRDefault="00BA7C41" w:rsidP="00BA7C41">
      <w:pPr>
        <w:spacing w:line="276" w:lineRule="auto"/>
        <w:ind w:firstLine="0"/>
        <w:jc w:val="center"/>
        <w:rPr>
          <w:lang w:val="en-US"/>
        </w:rPr>
      </w:pPr>
      <w:r>
        <w:t xml:space="preserve">Рисунок 5.12 – Пуш змін на </w:t>
      </w:r>
      <w:r>
        <w:rPr>
          <w:lang w:val="en-US"/>
        </w:rPr>
        <w:t>GitHub</w:t>
      </w:r>
    </w:p>
    <w:p w14:paraId="220BBEF7" w14:textId="77777777" w:rsidR="00BA7C41" w:rsidRDefault="00BA7C41" w:rsidP="00BA7C41">
      <w:pPr>
        <w:spacing w:line="276" w:lineRule="auto"/>
        <w:ind w:firstLine="0"/>
        <w:jc w:val="center"/>
        <w:rPr>
          <w:lang w:val="en-US"/>
        </w:rPr>
      </w:pPr>
    </w:p>
    <w:p w14:paraId="150BFC39" w14:textId="77777777" w:rsidR="00BA7C41" w:rsidRPr="00BA7C41" w:rsidRDefault="00BA7C41" w:rsidP="00BA7C41">
      <w:pPr>
        <w:spacing w:line="276" w:lineRule="auto"/>
        <w:rPr>
          <w:b/>
          <w:bCs/>
        </w:rPr>
      </w:pPr>
      <w:r w:rsidRPr="00BA7C41">
        <w:rPr>
          <w:b/>
          <w:bCs/>
        </w:rPr>
        <w:t>2.2. Процес злиття з основною гілкою</w:t>
      </w:r>
    </w:p>
    <w:p w14:paraId="07D7D533" w14:textId="77777777" w:rsidR="00BA7C41" w:rsidRPr="00BA7C41" w:rsidRDefault="00BA7C41" w:rsidP="00BA5D7A">
      <w:pPr>
        <w:spacing w:line="276" w:lineRule="auto"/>
        <w:ind w:left="720" w:firstLine="0"/>
      </w:pPr>
      <w:r w:rsidRPr="00BA7C41">
        <w:rPr>
          <w:b/>
          <w:bCs/>
        </w:rPr>
        <w:t>Створення Pull Request</w:t>
      </w:r>
      <w:r w:rsidRPr="00BA7C41">
        <w:t xml:space="preserve">: </w:t>
      </w:r>
    </w:p>
    <w:p w14:paraId="7E1ACBBB" w14:textId="6CABC82A" w:rsidR="00BA7C41" w:rsidRPr="00BA7C41" w:rsidRDefault="00BA7C41" w:rsidP="00F9662B">
      <w:pPr>
        <w:spacing w:line="276" w:lineRule="auto"/>
      </w:pPr>
      <w:r w:rsidRPr="00BA7C41">
        <w:t>На GitHub створено Pull Request для злиття feature/habit-deletion у ma</w:t>
      </w:r>
      <w:r w:rsidR="00F9662B">
        <w:rPr>
          <w:lang w:val="en-US"/>
        </w:rPr>
        <w:t>ster</w:t>
      </w:r>
      <w:r w:rsidRPr="00BA7C41">
        <w:t>.</w:t>
      </w:r>
    </w:p>
    <w:p w14:paraId="753F3A70" w14:textId="621021D5" w:rsidR="00BA7C41" w:rsidRPr="00BA7C41" w:rsidRDefault="00BA7C41" w:rsidP="00F9662B">
      <w:pPr>
        <w:spacing w:line="276" w:lineRule="auto"/>
        <w:ind w:firstLine="0"/>
      </w:pPr>
      <w:r w:rsidRPr="00BA7C41">
        <w:t>Перевірено, що немає конфліктів, і виконано злиття через інтерфейс GitHub.</w:t>
      </w:r>
    </w:p>
    <w:p w14:paraId="17C716DD" w14:textId="17B8FCD9" w:rsidR="00BA7C41" w:rsidRPr="00F9662B" w:rsidRDefault="00F9662B" w:rsidP="00BA7C41">
      <w:pPr>
        <w:spacing w:line="276" w:lineRule="auto"/>
        <w:ind w:firstLine="0"/>
        <w:jc w:val="center"/>
        <w:rPr>
          <w:lang w:val="en-US"/>
        </w:rPr>
      </w:pPr>
      <w:r w:rsidRPr="00F9662B">
        <w:drawing>
          <wp:inline distT="0" distB="0" distL="0" distR="0" wp14:anchorId="2EC8C85B" wp14:editId="1885CA1F">
            <wp:extent cx="6120130" cy="3571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1B87" w14:textId="435912E1" w:rsidR="00F9662B" w:rsidRDefault="00F9662B" w:rsidP="00BA7C41">
      <w:pPr>
        <w:spacing w:line="276" w:lineRule="auto"/>
        <w:ind w:firstLine="0"/>
        <w:jc w:val="center"/>
      </w:pPr>
      <w:r w:rsidRPr="00BA7C41">
        <w:t>Рисунок 5.</w:t>
      </w:r>
      <w:r>
        <w:rPr>
          <w:lang w:val="en-US"/>
        </w:rPr>
        <w:t>13</w:t>
      </w:r>
      <w:r w:rsidRPr="00BA7C41">
        <w:t xml:space="preserve"> – Pull Request для злиття feature/habit-deletion.</w:t>
      </w:r>
    </w:p>
    <w:p w14:paraId="4B360E51" w14:textId="77777777" w:rsidR="00BA5D7A" w:rsidRDefault="00BA5D7A" w:rsidP="00BA7C41">
      <w:pPr>
        <w:spacing w:line="276" w:lineRule="auto"/>
        <w:ind w:firstLine="0"/>
        <w:jc w:val="center"/>
      </w:pPr>
    </w:p>
    <w:p w14:paraId="03A5EB55" w14:textId="73D00553" w:rsidR="00BA5D7A" w:rsidRDefault="00BA5D7A" w:rsidP="00BA5D7A">
      <w:pPr>
        <w:spacing w:line="276" w:lineRule="auto"/>
        <w:ind w:firstLine="0"/>
      </w:pPr>
      <w:r w:rsidRPr="00BA5D7A">
        <w:rPr>
          <w:b/>
          <w:bCs/>
        </w:rPr>
        <w:t>Посилання на репозиторій:</w:t>
      </w:r>
      <w:r>
        <w:t xml:space="preserve"> </w:t>
      </w:r>
      <w:hyperlink r:id="rId18" w:history="1">
        <w:r w:rsidRPr="00BA5D7A">
          <w:rPr>
            <w:rStyle w:val="a4"/>
          </w:rPr>
          <w:t>https://github.com/Dimanaka/GoodHabitsTracker</w:t>
        </w:r>
      </w:hyperlink>
    </w:p>
    <w:p w14:paraId="0E69416F" w14:textId="77777777" w:rsidR="00BA5D7A" w:rsidRPr="00BA7C41" w:rsidRDefault="00BA5D7A" w:rsidP="00BA5D7A">
      <w:pPr>
        <w:spacing w:line="276" w:lineRule="auto"/>
        <w:ind w:firstLine="0"/>
      </w:pPr>
    </w:p>
    <w:p w14:paraId="10E2E068" w14:textId="77777777" w:rsidR="00F9662B" w:rsidRPr="00F9662B" w:rsidRDefault="00F9662B" w:rsidP="00F9662B">
      <w:pPr>
        <w:spacing w:line="276" w:lineRule="auto"/>
        <w:ind w:firstLine="0"/>
        <w:jc w:val="center"/>
        <w:rPr>
          <w:b/>
          <w:bCs/>
        </w:rPr>
      </w:pPr>
      <w:r w:rsidRPr="00F9662B">
        <w:rPr>
          <w:b/>
          <w:bCs/>
        </w:rPr>
        <w:t>Висновок</w:t>
      </w:r>
    </w:p>
    <w:p w14:paraId="6AC7BE59" w14:textId="3132C00B" w:rsidR="00F9662B" w:rsidRPr="00F9662B" w:rsidRDefault="00F9662B" w:rsidP="00F9662B">
      <w:pPr>
        <w:spacing w:line="276" w:lineRule="auto"/>
      </w:pPr>
      <w:r w:rsidRPr="00F9662B">
        <w:t>У результаті лабораторної роботи успішно реалізовано функцію видалення звичок у мобільному застосунку "Трекер корисних звичок" із використанням .NET MAUI та SQLite. Функція дозволяє видаляти звички зі списку через кнопку "Delete" із підтвердженням, оновлюючи інтерфейс і базу даних. Розробка велася в ізольованій гілці feature/habit-deletion за моделлю "Feature Branch Workflow", що забезпечило безпечну інтеграцію змін.</w:t>
      </w:r>
    </w:p>
    <w:p w14:paraId="0BDE463F" w14:textId="69DEEC37" w:rsidR="00F9662B" w:rsidRPr="00F9662B" w:rsidRDefault="00F9662B" w:rsidP="00F9662B">
      <w:pPr>
        <w:spacing w:line="276" w:lineRule="auto"/>
      </w:pPr>
      <w:r w:rsidRPr="00F9662B">
        <w:lastRenderedPageBreak/>
        <w:t xml:space="preserve">Робота з Git поглибила навички управління гілками, синхронізації змін і злиття через Pull Request. Використання </w:t>
      </w:r>
      <w:r>
        <w:t xml:space="preserve">інтеграції </w:t>
      </w:r>
      <w:r>
        <w:rPr>
          <w:lang w:val="en-US"/>
        </w:rPr>
        <w:t>Git</w:t>
      </w:r>
      <w:r w:rsidRPr="00F9662B">
        <w:t xml:space="preserve"> </w:t>
      </w:r>
      <w:r>
        <w:t xml:space="preserve">у </w:t>
      </w:r>
      <w:r>
        <w:rPr>
          <w:lang w:val="en-US"/>
        </w:rPr>
        <w:t>Visual</w:t>
      </w:r>
      <w:r w:rsidRPr="00F9662B">
        <w:t xml:space="preserve"> </w:t>
      </w:r>
      <w:r>
        <w:rPr>
          <w:lang w:val="en-US"/>
        </w:rPr>
        <w:t>Studio</w:t>
      </w:r>
      <w:r w:rsidRPr="00F9662B">
        <w:t xml:space="preserve"> дозволило ефективно координувати розробку та підтримувати актуальність проєкту</w:t>
      </w:r>
      <w:r w:rsidRPr="00F9662B">
        <w:t xml:space="preserve">, </w:t>
      </w:r>
      <w:r>
        <w:t>взаємодіючи з системою контроля версій через зручний інтерфейс</w:t>
      </w:r>
      <w:r w:rsidRPr="00F9662B">
        <w:t>. Процес злиття пройшов без конфліктів.</w:t>
      </w:r>
    </w:p>
    <w:p w14:paraId="11CA4702" w14:textId="77777777" w:rsidR="00BA7C41" w:rsidRPr="00BA7C41" w:rsidRDefault="00BA7C41" w:rsidP="00BA7C41">
      <w:pPr>
        <w:spacing w:line="276" w:lineRule="auto"/>
      </w:pPr>
    </w:p>
    <w:p w14:paraId="04D6D7D3" w14:textId="143B729F" w:rsidR="003B0A3A" w:rsidRPr="00EB7513" w:rsidRDefault="003B0A3A" w:rsidP="00EB7513">
      <w:pPr>
        <w:spacing w:line="276" w:lineRule="auto"/>
        <w:ind w:firstLine="0"/>
        <w:jc w:val="center"/>
        <w:rPr>
          <w:rFonts w:eastAsia="Calibri"/>
        </w:rPr>
      </w:pPr>
    </w:p>
    <w:p w14:paraId="64015349" w14:textId="77777777" w:rsidR="00EB7513" w:rsidRPr="00EB7513" w:rsidRDefault="00EB7513" w:rsidP="00EB7513">
      <w:pPr>
        <w:spacing w:line="276" w:lineRule="auto"/>
        <w:rPr>
          <w:rFonts w:eastAsia="Calibri"/>
        </w:rPr>
      </w:pPr>
    </w:p>
    <w:p w14:paraId="0EAEA0CE" w14:textId="77777777" w:rsidR="00EB7513" w:rsidRPr="00EB7513" w:rsidRDefault="00EB7513" w:rsidP="00EB7513">
      <w:pPr>
        <w:spacing w:line="276" w:lineRule="auto"/>
        <w:rPr>
          <w:rFonts w:eastAsia="Calibri"/>
        </w:rPr>
      </w:pPr>
    </w:p>
    <w:p w14:paraId="5B1A93B9" w14:textId="77777777" w:rsidR="00EB7513" w:rsidRPr="00EB7513" w:rsidRDefault="00EB7513" w:rsidP="00EB7513">
      <w:pPr>
        <w:spacing w:line="276" w:lineRule="auto"/>
        <w:ind w:firstLine="0"/>
        <w:jc w:val="center"/>
        <w:rPr>
          <w:rFonts w:eastAsia="Calibri"/>
        </w:rPr>
      </w:pPr>
    </w:p>
    <w:p w14:paraId="4E65019E" w14:textId="77777777" w:rsidR="00EB7513" w:rsidRPr="00EB7513" w:rsidRDefault="00EB7513" w:rsidP="00EB7513">
      <w:pPr>
        <w:spacing w:line="276" w:lineRule="auto"/>
        <w:rPr>
          <w:rFonts w:eastAsia="Calibri"/>
        </w:rPr>
      </w:pPr>
    </w:p>
    <w:p w14:paraId="4587B294" w14:textId="77777777" w:rsidR="00EB7513" w:rsidRPr="00EB7513" w:rsidRDefault="00EB7513" w:rsidP="00EB7513">
      <w:pPr>
        <w:spacing w:line="276" w:lineRule="auto"/>
        <w:rPr>
          <w:rFonts w:eastAsia="Calibri"/>
        </w:rPr>
      </w:pPr>
    </w:p>
    <w:sectPr w:rsidR="00EB7513" w:rsidRPr="00EB7513" w:rsidSect="0075487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0DC5"/>
    <w:multiLevelType w:val="hybridMultilevel"/>
    <w:tmpl w:val="F73C39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606A"/>
    <w:multiLevelType w:val="multilevel"/>
    <w:tmpl w:val="1CB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791E"/>
    <w:multiLevelType w:val="multilevel"/>
    <w:tmpl w:val="6C70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5C47"/>
    <w:multiLevelType w:val="multilevel"/>
    <w:tmpl w:val="A46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106B3"/>
    <w:multiLevelType w:val="multilevel"/>
    <w:tmpl w:val="3CA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71D8A"/>
    <w:multiLevelType w:val="hybridMultilevel"/>
    <w:tmpl w:val="EFBA3F9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B265CB"/>
    <w:multiLevelType w:val="multilevel"/>
    <w:tmpl w:val="E26A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C3A74"/>
    <w:multiLevelType w:val="multilevel"/>
    <w:tmpl w:val="693A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19D4"/>
    <w:multiLevelType w:val="multilevel"/>
    <w:tmpl w:val="3D0C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D66AC"/>
    <w:multiLevelType w:val="hybridMultilevel"/>
    <w:tmpl w:val="2AB850D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BB4354"/>
    <w:multiLevelType w:val="hybridMultilevel"/>
    <w:tmpl w:val="6B6C64C4"/>
    <w:lvl w:ilvl="0" w:tplc="D6C27F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2910A3"/>
    <w:multiLevelType w:val="multilevel"/>
    <w:tmpl w:val="BA9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F17EF"/>
    <w:multiLevelType w:val="hybridMultilevel"/>
    <w:tmpl w:val="A2BEEE4C"/>
    <w:lvl w:ilvl="0" w:tplc="D6C27F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3"/>
    <w:rsid w:val="002014CF"/>
    <w:rsid w:val="00322D60"/>
    <w:rsid w:val="003A5434"/>
    <w:rsid w:val="003B0A3A"/>
    <w:rsid w:val="005C5E45"/>
    <w:rsid w:val="00707A14"/>
    <w:rsid w:val="0075487B"/>
    <w:rsid w:val="00BA5D7A"/>
    <w:rsid w:val="00BA7C41"/>
    <w:rsid w:val="00DF48A4"/>
    <w:rsid w:val="00E15268"/>
    <w:rsid w:val="00E41E2D"/>
    <w:rsid w:val="00EB7513"/>
    <w:rsid w:val="00EC2E13"/>
    <w:rsid w:val="00F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8AA7"/>
  <w15:chartTrackingRefBased/>
  <w15:docId w15:val="{E12CB060-FD88-447F-AF6A-44489889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13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5D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Dimanaka/GoodHabitsTrac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86;&#1102;&#1074;&#1072;&#1085;&#1110;%20&#1096;&#1072;&#1073;&#1083;&#1086;&#1085;&#1080;%20Office\&#1030;&#1047;&#1056;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ІЗРПЗ.dotx</Template>
  <TotalTime>52</TotalTime>
  <Pages>9</Pages>
  <Words>2735</Words>
  <Characters>1560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Yovenko Dmytro</cp:lastModifiedBy>
  <cp:revision>2</cp:revision>
  <dcterms:created xsi:type="dcterms:W3CDTF">2025-05-17T07:23:00Z</dcterms:created>
  <dcterms:modified xsi:type="dcterms:W3CDTF">2025-05-17T08:15:00Z</dcterms:modified>
</cp:coreProperties>
</file>