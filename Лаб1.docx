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B1DA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bookmarkStart w:id="0" w:name="_top"/>
      <w:bookmarkEnd w:id="0"/>
      <w:r w:rsidRPr="00FF49CF">
        <w:rPr>
          <w:rFonts w:eastAsia="Calibri"/>
          <w:sz w:val="32"/>
          <w:szCs w:val="32"/>
          <w:lang w:val="ru-RU"/>
        </w:rPr>
        <w:t xml:space="preserve">МІНІСТЕРСТВО ОСВІТИ І НАУКИ УКРАЇНИ </w:t>
      </w:r>
    </w:p>
    <w:p w14:paraId="1F88C0E1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</w:p>
    <w:p w14:paraId="5C5C328E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r w:rsidRPr="00FF49CF">
        <w:rPr>
          <w:rFonts w:eastAsia="Calibri"/>
          <w:sz w:val="32"/>
          <w:szCs w:val="32"/>
          <w:lang w:val="ru-RU"/>
        </w:rPr>
        <w:t>КИЇВСЬКИЙ НАЦІОНАЛЬНИЙ УНІВЕРСИТЕТ</w:t>
      </w:r>
    </w:p>
    <w:p w14:paraId="580C61FA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  <w:lang w:val="ru-RU"/>
        </w:rPr>
        <w:t>БУДІВНИЦТВА І АРХІТЕКТУРИ</w:t>
      </w:r>
    </w:p>
    <w:p w14:paraId="6E179F57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1B48BF8C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0E929E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1BF9B77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601538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BEE84CA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86900F0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</w:rPr>
        <w:t>Кафедра інформаційних технологій</w:t>
      </w:r>
    </w:p>
    <w:p w14:paraId="4F55E2E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2CEFCC4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067DB23E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1F2BA933" w14:textId="684EBEBF" w:rsidR="00EC2E13" w:rsidRPr="0036308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  <w:lang w:val="ru-RU"/>
        </w:rPr>
      </w:pPr>
      <w:r>
        <w:rPr>
          <w:rFonts w:eastAsia="Calibri"/>
          <w:b/>
          <w:sz w:val="32"/>
          <w:szCs w:val="32"/>
        </w:rPr>
        <w:t>Лабораторна  робота №</w:t>
      </w:r>
      <w:r w:rsidR="0036308F" w:rsidRPr="0036308F">
        <w:rPr>
          <w:rFonts w:eastAsia="Calibri"/>
          <w:b/>
          <w:sz w:val="32"/>
          <w:szCs w:val="32"/>
          <w:lang w:val="ru-RU"/>
        </w:rPr>
        <w:t>1</w:t>
      </w:r>
    </w:p>
    <w:p w14:paraId="6906D79A" w14:textId="3C608F5B" w:rsidR="00EC2E13" w:rsidRPr="0036308F" w:rsidRDefault="00EC2E13" w:rsidP="00EC2E13">
      <w:pPr>
        <w:spacing w:line="276" w:lineRule="auto"/>
        <w:ind w:firstLine="0"/>
        <w:jc w:val="center"/>
        <w:rPr>
          <w:rFonts w:eastAsia="Calibri"/>
          <w:bCs/>
        </w:rPr>
      </w:pPr>
      <w:r w:rsidRPr="00E93A79">
        <w:rPr>
          <w:rFonts w:eastAsia="Calibri"/>
          <w:bCs/>
        </w:rPr>
        <w:t xml:space="preserve">З дисципліни: </w:t>
      </w:r>
      <w:r w:rsidR="0036308F">
        <w:rPr>
          <w:rFonts w:eastAsia="Calibri"/>
          <w:bCs/>
        </w:rPr>
        <w:t>Інструментальні засоби розробки програмного забезпечення</w:t>
      </w:r>
    </w:p>
    <w:p w14:paraId="468A1320" w14:textId="09167206" w:rsidR="00EC2E13" w:rsidRPr="00E93A79" w:rsidRDefault="00322D60" w:rsidP="00EC2E13">
      <w:pPr>
        <w:spacing w:line="276" w:lineRule="auto"/>
        <w:ind w:firstLine="0"/>
        <w:jc w:val="center"/>
        <w:rPr>
          <w:rFonts w:eastAsia="Calibri"/>
          <w:bCs/>
        </w:rPr>
      </w:pPr>
      <w:r>
        <w:rPr>
          <w:rFonts w:eastAsia="Calibri"/>
          <w:bCs/>
        </w:rPr>
        <w:t>тема:</w:t>
      </w:r>
      <w:r w:rsidR="0036308F" w:rsidRPr="0036308F">
        <w:rPr>
          <w:rFonts w:eastAsia="Calibri"/>
          <w:bCs/>
        </w:rPr>
        <w:t xml:space="preserve"> Розробка ідеї програмного продукту</w:t>
      </w:r>
    </w:p>
    <w:p w14:paraId="3A0C86D8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0D9DEC9B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7E8AAB81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28E272B8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1257C441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4C10A90F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6328E2D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Виконав:</w:t>
      </w:r>
    </w:p>
    <w:p w14:paraId="4C851323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Студент групи ІСТм-24</w:t>
      </w:r>
    </w:p>
    <w:p w14:paraId="283C07CC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Йовенко Дмитро</w:t>
      </w:r>
    </w:p>
    <w:p w14:paraId="2203EE09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0BCF8958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33D49FAE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7EFE9E37" w14:textId="77777777" w:rsidR="00E15268" w:rsidRPr="00E93A79" w:rsidRDefault="00E15268" w:rsidP="00EC2E13">
      <w:pPr>
        <w:spacing w:line="276" w:lineRule="auto"/>
        <w:jc w:val="center"/>
        <w:rPr>
          <w:rFonts w:eastAsia="Calibri"/>
        </w:rPr>
      </w:pPr>
    </w:p>
    <w:p w14:paraId="0908932D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2902EE1B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70754398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DAF0A7D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1F324962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6736049F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1E5C47AB" w14:textId="77777777" w:rsidR="00E15268" w:rsidRPr="00E15268" w:rsidRDefault="00EC2E13" w:rsidP="00E15268">
      <w:pPr>
        <w:spacing w:line="276" w:lineRule="auto"/>
        <w:ind w:firstLine="0"/>
        <w:jc w:val="center"/>
        <w:rPr>
          <w:rFonts w:eastAsia="Calibri"/>
        </w:rPr>
      </w:pPr>
      <w:r w:rsidRPr="00E93A79">
        <w:rPr>
          <w:rFonts w:eastAsia="Calibri"/>
        </w:rPr>
        <w:t>Київ-202</w:t>
      </w:r>
      <w:r w:rsidR="003A5434">
        <w:rPr>
          <w:rFonts w:eastAsia="Calibri"/>
        </w:rPr>
        <w:t>5</w:t>
      </w:r>
    </w:p>
    <w:p w14:paraId="553620EB" w14:textId="387CAFD5" w:rsidR="00EC2E13" w:rsidRPr="00F56FE4" w:rsidRDefault="0036308F" w:rsidP="0036308F">
      <w:pPr>
        <w:spacing w:line="276" w:lineRule="auto"/>
        <w:rPr>
          <w:rFonts w:eastAsia="Calibri"/>
          <w:lang w:val="ru-RU"/>
        </w:rPr>
      </w:pPr>
      <w:r w:rsidRPr="0036308F">
        <w:rPr>
          <w:rFonts w:eastAsia="Calibri"/>
          <w:b/>
          <w:bCs/>
        </w:rPr>
        <w:lastRenderedPageBreak/>
        <w:t xml:space="preserve">Мета роботи: </w:t>
      </w:r>
      <w:r w:rsidRPr="0036308F">
        <w:rPr>
          <w:rFonts w:eastAsia="Calibri"/>
        </w:rPr>
        <w:t>Створити ідею програмного продукту на мові програмування C#, що виконуватиме унікальну, корисну функцію, обрану студентом. Розробка повинна бути зосереджена на використанні інструментальних засобів, що не розглядались в інших дисциплінах.</w:t>
      </w:r>
    </w:p>
    <w:p w14:paraId="2272591F" w14:textId="1BF2DC1B" w:rsidR="0036308F" w:rsidRDefault="0036308F" w:rsidP="0036308F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36308F">
        <w:rPr>
          <w:rFonts w:eastAsia="Calibri"/>
          <w:b/>
          <w:bCs/>
        </w:rPr>
        <w:t>Завдання</w:t>
      </w:r>
    </w:p>
    <w:p w14:paraId="4EF2B2A0" w14:textId="4AA23C27" w:rsidR="0036308F" w:rsidRDefault="0036308F" w:rsidP="0036308F">
      <w:pPr>
        <w:spacing w:line="276" w:lineRule="auto"/>
        <w:rPr>
          <w:rFonts w:eastAsia="Calibri"/>
        </w:rPr>
      </w:pPr>
      <w:r w:rsidRPr="0036308F">
        <w:rPr>
          <w:rFonts w:eastAsia="Calibri"/>
        </w:rPr>
        <w:t>Створити репозиторій на платформі GitHub для розміщення документації коду свого проекту.</w:t>
      </w:r>
      <w:r w:rsidR="00B61937" w:rsidRPr="00B61937">
        <w:t xml:space="preserve"> </w:t>
      </w:r>
      <w:r w:rsidR="00B61937">
        <w:rPr>
          <w:rFonts w:eastAsia="Calibri"/>
        </w:rPr>
        <w:t>Н</w:t>
      </w:r>
      <w:r w:rsidR="00B61937" w:rsidRPr="00B61937">
        <w:rPr>
          <w:rFonts w:eastAsia="Calibri"/>
        </w:rPr>
        <w:t xml:space="preserve">адати доступ до нього викладачу, використовуючи електронну пошту </w:t>
      </w:r>
      <w:hyperlink r:id="rId6" w:history="1">
        <w:r w:rsidR="00B61937" w:rsidRPr="00C81B9F">
          <w:rPr>
            <w:rStyle w:val="a3"/>
            <w:rFonts w:eastAsia="Calibri"/>
          </w:rPr>
          <w:t>v@vatskel.com</w:t>
        </w:r>
      </w:hyperlink>
      <w:r w:rsidR="00B61937" w:rsidRPr="00B61937">
        <w:rPr>
          <w:rFonts w:eastAsia="Calibri"/>
        </w:rPr>
        <w:t>.</w:t>
      </w:r>
    </w:p>
    <w:p w14:paraId="44146C9A" w14:textId="28732567" w:rsidR="00B61937" w:rsidRDefault="00B61937" w:rsidP="0036308F">
      <w:pPr>
        <w:spacing w:line="276" w:lineRule="auto"/>
        <w:rPr>
          <w:rFonts w:eastAsia="Calibri"/>
        </w:rPr>
      </w:pPr>
    </w:p>
    <w:p w14:paraId="646E989D" w14:textId="5200A65B" w:rsidR="00B61937" w:rsidRPr="00F56FE4" w:rsidRDefault="00B61937" w:rsidP="00B61937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F56FE4">
        <w:rPr>
          <w:rFonts w:eastAsia="Calibri"/>
          <w:b/>
          <w:bCs/>
        </w:rPr>
        <w:t>Хід роботи</w:t>
      </w:r>
    </w:p>
    <w:p w14:paraId="7DFACFB1" w14:textId="63C82404" w:rsidR="00B61937" w:rsidRDefault="00EE79E2" w:rsidP="00B61937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Спочатку було проініціалізовано </w:t>
      </w:r>
      <w:r>
        <w:rPr>
          <w:rFonts w:eastAsia="Calibri"/>
          <w:lang w:val="en-US"/>
        </w:rPr>
        <w:t>git</w:t>
      </w:r>
      <w:r w:rsidRPr="00EE79E2">
        <w:rPr>
          <w:rFonts w:eastAsia="Calibri"/>
        </w:rPr>
        <w:t xml:space="preserve"> </w:t>
      </w:r>
      <w:r w:rsidR="00726D86">
        <w:rPr>
          <w:rFonts w:eastAsia="Calibri"/>
        </w:rPr>
        <w:t xml:space="preserve">у теці проекту, де було розміщено цей звіт. </w:t>
      </w:r>
      <w:r w:rsidR="00B61937">
        <w:rPr>
          <w:rFonts w:eastAsia="Calibri"/>
        </w:rPr>
        <w:t>Для створення репозиторію</w:t>
      </w:r>
      <w:r w:rsidR="00726D86">
        <w:rPr>
          <w:rFonts w:eastAsia="Calibri"/>
        </w:rPr>
        <w:t xml:space="preserve"> на </w:t>
      </w:r>
      <w:r w:rsidR="00726D86">
        <w:rPr>
          <w:rFonts w:eastAsia="Calibri"/>
          <w:lang w:val="en-US"/>
        </w:rPr>
        <w:t>GitHub</w:t>
      </w:r>
      <w:r w:rsidR="00B61937">
        <w:rPr>
          <w:rFonts w:eastAsia="Calibri"/>
        </w:rPr>
        <w:t xml:space="preserve"> було використано застосунок </w:t>
      </w:r>
      <w:r w:rsidR="00B61937">
        <w:rPr>
          <w:rFonts w:eastAsia="Calibri"/>
          <w:lang w:val="en-US"/>
        </w:rPr>
        <w:t>GitHub</w:t>
      </w:r>
      <w:r w:rsidR="00B61937" w:rsidRPr="00EE79E2">
        <w:rPr>
          <w:rFonts w:eastAsia="Calibri"/>
        </w:rPr>
        <w:t xml:space="preserve"> </w:t>
      </w:r>
      <w:r w:rsidR="00B61937">
        <w:rPr>
          <w:rFonts w:eastAsia="Calibri"/>
          <w:lang w:val="en-US"/>
        </w:rPr>
        <w:t>Desktop</w:t>
      </w:r>
      <w:r>
        <w:rPr>
          <w:rFonts w:eastAsia="Calibri"/>
        </w:rPr>
        <w:t>.</w:t>
      </w:r>
    </w:p>
    <w:p w14:paraId="101A86EC" w14:textId="4827AB57" w:rsidR="00F56FE4" w:rsidRPr="00F56FE4" w:rsidRDefault="00CE3EB3" w:rsidP="00F56FE4">
      <w:pPr>
        <w:spacing w:line="276" w:lineRule="auto"/>
        <w:ind w:firstLine="0"/>
        <w:jc w:val="center"/>
        <w:rPr>
          <w:rFonts w:eastAsia="Calibri"/>
          <w:lang w:val="en-US"/>
        </w:rPr>
      </w:pPr>
      <w:r w:rsidRPr="00CE3EB3">
        <w:rPr>
          <w:rFonts w:eastAsia="Calibri"/>
          <w:lang w:val="en-US"/>
        </w:rPr>
        <w:drawing>
          <wp:inline distT="0" distB="0" distL="0" distR="0" wp14:anchorId="34E51268" wp14:editId="2E5A5D5E">
            <wp:extent cx="612013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7B2D" w14:textId="77777777" w:rsidR="00726D86" w:rsidRDefault="00726D86" w:rsidP="00F56FE4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1.1 – </w:t>
      </w:r>
      <w:r w:rsidR="00F56FE4">
        <w:rPr>
          <w:rFonts w:eastAsia="Calibri"/>
        </w:rPr>
        <w:t>Ініціалізація проекту</w:t>
      </w:r>
    </w:p>
    <w:p w14:paraId="58E6BE54" w14:textId="612AD685" w:rsidR="00726D86" w:rsidRPr="00F56FE4" w:rsidRDefault="00726D86" w:rsidP="00F56FE4">
      <w:pPr>
        <w:spacing w:line="276" w:lineRule="auto"/>
        <w:ind w:firstLine="0"/>
        <w:jc w:val="center"/>
        <w:rPr>
          <w:rFonts w:eastAsia="Calibri"/>
          <w:lang w:val="ru-RU"/>
        </w:rPr>
      </w:pPr>
      <w:r>
        <w:rPr>
          <w:rFonts w:eastAsia="Calibri"/>
        </w:rPr>
        <w:t>Рисунок 1.2 –</w:t>
      </w:r>
      <w:r w:rsidR="00F56FE4">
        <w:rPr>
          <w:rFonts w:eastAsia="Calibri"/>
        </w:rPr>
        <w:t xml:space="preserve"> Завантаження репозиторію на </w:t>
      </w:r>
      <w:r w:rsidR="00F56FE4">
        <w:rPr>
          <w:rFonts w:eastAsia="Calibri"/>
          <w:lang w:val="en-US"/>
        </w:rPr>
        <w:t>GitHub</w:t>
      </w:r>
    </w:p>
    <w:p w14:paraId="01AFC43D" w14:textId="2086C34A" w:rsidR="00726D86" w:rsidRPr="00726D86" w:rsidRDefault="00726D86" w:rsidP="00726D86">
      <w:pPr>
        <w:rPr>
          <w:b/>
          <w:bCs/>
        </w:rPr>
      </w:pPr>
      <w:r>
        <w:rPr>
          <w:rFonts w:eastAsia="Calibri"/>
        </w:rPr>
        <w:t>Далі розроблено ідею застосунку –</w:t>
      </w:r>
      <w:r>
        <w:rPr>
          <w:b/>
          <w:bCs/>
        </w:rPr>
        <w:t xml:space="preserve"> </w:t>
      </w:r>
      <w:r>
        <w:t>трекер корисних звичок. Це мобільний застосунок, який допомагає користувачам формувати та підтримувати корисні звички. Він дозволяє створювати список звичок, відстежувати їх виконання та переглядати статистику прогресу.</w:t>
      </w:r>
    </w:p>
    <w:p w14:paraId="4F07F801" w14:textId="77777777" w:rsidR="00726D86" w:rsidRDefault="00726D86" w:rsidP="00726D86">
      <w:r w:rsidRPr="00715479">
        <w:rPr>
          <w:b/>
          <w:bCs/>
        </w:rPr>
        <w:t>Основні функції</w:t>
      </w:r>
      <w:r>
        <w:t>:</w:t>
      </w:r>
    </w:p>
    <w:p w14:paraId="7FC21FC5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lastRenderedPageBreak/>
        <w:t>Додавання нових звичок із вибором назви, частоти та нагадувань.</w:t>
      </w:r>
    </w:p>
    <w:p w14:paraId="5549BE81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t>Відмічання виконання звички кожного дня.</w:t>
      </w:r>
    </w:p>
    <w:p w14:paraId="091E311C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t>Відображення графіку прогресу користувача.</w:t>
      </w:r>
    </w:p>
    <w:p w14:paraId="664EB545" w14:textId="77777777" w:rsidR="00726D86" w:rsidRPr="00715479" w:rsidRDefault="00726D86" w:rsidP="00726D86">
      <w:pPr>
        <w:pStyle w:val="a5"/>
        <w:numPr>
          <w:ilvl w:val="0"/>
          <w:numId w:val="1"/>
        </w:numPr>
      </w:pPr>
      <w:r w:rsidRPr="00715479">
        <w:t>Збереження даних у локальній базі SQLite.</w:t>
      </w:r>
    </w:p>
    <w:p w14:paraId="59161801" w14:textId="50E5332E" w:rsidR="00726D86" w:rsidRPr="00F56FE4" w:rsidRDefault="00726D86" w:rsidP="00F56FE4">
      <w:pPr>
        <w:pStyle w:val="a5"/>
        <w:numPr>
          <w:ilvl w:val="0"/>
          <w:numId w:val="1"/>
        </w:numPr>
      </w:pPr>
      <w:r w:rsidRPr="00715479">
        <w:t>Нотифікації для нагадування про звички.</w:t>
      </w:r>
    </w:p>
    <w:p w14:paraId="3D4B8429" w14:textId="03E991B7" w:rsidR="00F56FE4" w:rsidRPr="00F56FE4" w:rsidRDefault="00F56FE4" w:rsidP="00F56FE4">
      <w:pPr>
        <w:spacing w:line="276" w:lineRule="auto"/>
        <w:rPr>
          <w:rFonts w:eastAsia="Calibri"/>
          <w:b/>
          <w:bCs/>
        </w:rPr>
      </w:pPr>
      <w:r w:rsidRPr="00F56FE4">
        <w:rPr>
          <w:rFonts w:eastAsia="Calibri"/>
          <w:b/>
          <w:bCs/>
        </w:rPr>
        <w:t>Технології:</w:t>
      </w:r>
    </w:p>
    <w:p w14:paraId="1519F6A2" w14:textId="77777777" w:rsidR="00F56FE4" w:rsidRPr="00F56FE4" w:rsidRDefault="00F56FE4" w:rsidP="00F56FE4">
      <w:pPr>
        <w:pStyle w:val="a5"/>
        <w:numPr>
          <w:ilvl w:val="0"/>
          <w:numId w:val="2"/>
        </w:numPr>
        <w:spacing w:line="276" w:lineRule="auto"/>
        <w:rPr>
          <w:rFonts w:eastAsia="Calibri"/>
        </w:rPr>
      </w:pPr>
      <w:r w:rsidRPr="00F56FE4">
        <w:rPr>
          <w:rFonts w:eastAsia="Calibri"/>
        </w:rPr>
        <w:t>.NET MAUI – кросплатформний фреймворк для мобільної розробки.</w:t>
      </w:r>
    </w:p>
    <w:p w14:paraId="51342902" w14:textId="0A11FD2A" w:rsidR="00726D86" w:rsidRDefault="00F56FE4" w:rsidP="00F56FE4">
      <w:pPr>
        <w:pStyle w:val="a5"/>
        <w:numPr>
          <w:ilvl w:val="0"/>
          <w:numId w:val="2"/>
        </w:numPr>
        <w:spacing w:line="276" w:lineRule="auto"/>
        <w:rPr>
          <w:rFonts w:eastAsia="Calibri"/>
        </w:rPr>
      </w:pPr>
      <w:r w:rsidRPr="00F56FE4">
        <w:rPr>
          <w:rFonts w:eastAsia="Calibri"/>
        </w:rPr>
        <w:t>SQLite – база даних для збереження звичок.</w:t>
      </w:r>
    </w:p>
    <w:p w14:paraId="574E5F61" w14:textId="5BDDB726" w:rsidR="00F56FE4" w:rsidRPr="00F56FE4" w:rsidRDefault="00F56FE4" w:rsidP="00F56FE4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Посилання на </w:t>
      </w:r>
      <w:r>
        <w:rPr>
          <w:rFonts w:eastAsia="Calibri"/>
          <w:lang w:val="en-US"/>
        </w:rPr>
        <w:t>GitHub</w:t>
      </w:r>
      <w:r w:rsidRPr="00F56FE4">
        <w:rPr>
          <w:rFonts w:eastAsia="Calibri"/>
          <w:lang w:val="ru-RU"/>
        </w:rPr>
        <w:t xml:space="preserve"> </w:t>
      </w:r>
      <w:r>
        <w:rPr>
          <w:rFonts w:eastAsia="Calibri"/>
        </w:rPr>
        <w:t xml:space="preserve">репозиторій: </w:t>
      </w:r>
    </w:p>
    <w:p w14:paraId="59B19AA6" w14:textId="77777777" w:rsidR="00F56FE4" w:rsidRDefault="00F56FE4" w:rsidP="00F56FE4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F56FE4">
        <w:rPr>
          <w:rFonts w:eastAsia="Calibri"/>
          <w:b/>
          <w:bCs/>
        </w:rPr>
        <w:t>Висновок</w:t>
      </w:r>
    </w:p>
    <w:p w14:paraId="6F29FB4A" w14:textId="51DE56B7" w:rsidR="00F56FE4" w:rsidRPr="00F56FE4" w:rsidRDefault="00F56FE4" w:rsidP="00F56FE4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</w:t>
      </w:r>
      <w:r>
        <w:t xml:space="preserve">У рамках цієї лабораторної роботи було розроблено ідею мобільного застосунку </w:t>
      </w:r>
      <w:r>
        <w:rPr>
          <w:rStyle w:val="a6"/>
        </w:rPr>
        <w:t>«Трекер корисних звичок»</w:t>
      </w:r>
      <w:r>
        <w:t xml:space="preserve"> на платформі</w:t>
      </w:r>
      <w:r w:rsidRPr="00F56FE4">
        <w:t xml:space="preserve"> </w:t>
      </w:r>
      <w:r w:rsidRPr="00F56FE4">
        <w:rPr>
          <w:rStyle w:val="a6"/>
          <w:b w:val="0"/>
          <w:bCs w:val="0"/>
        </w:rPr>
        <w:t>.NET MAUI</w:t>
      </w:r>
      <w:r w:rsidRPr="00F56FE4">
        <w:rPr>
          <w:b/>
          <w:bCs/>
        </w:rPr>
        <w:t>.</w:t>
      </w:r>
      <w:r>
        <w:t xml:space="preserve"> Застосунок спрямований на допомогу користувачам у формуванні та підтримці корисних звичок за допомогою нагадувань, відстеження прогресу та візуалізації даних.</w:t>
      </w:r>
    </w:p>
    <w:sectPr w:rsidR="00F56FE4" w:rsidRPr="00F56FE4" w:rsidSect="0075487B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B03"/>
    <w:multiLevelType w:val="hybridMultilevel"/>
    <w:tmpl w:val="ECE8168C"/>
    <w:lvl w:ilvl="0" w:tplc="D6C27F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9270ED"/>
    <w:multiLevelType w:val="hybridMultilevel"/>
    <w:tmpl w:val="F6BAE97A"/>
    <w:lvl w:ilvl="0" w:tplc="D6C27F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8F"/>
    <w:rsid w:val="00070D91"/>
    <w:rsid w:val="00270224"/>
    <w:rsid w:val="00322D60"/>
    <w:rsid w:val="0036308F"/>
    <w:rsid w:val="003A5434"/>
    <w:rsid w:val="00431ED7"/>
    <w:rsid w:val="005C5E45"/>
    <w:rsid w:val="00694485"/>
    <w:rsid w:val="00707A14"/>
    <w:rsid w:val="00726D86"/>
    <w:rsid w:val="0075487B"/>
    <w:rsid w:val="00B61937"/>
    <w:rsid w:val="00CE3EB3"/>
    <w:rsid w:val="00DF48A4"/>
    <w:rsid w:val="00E15268"/>
    <w:rsid w:val="00EC2E13"/>
    <w:rsid w:val="00EE79E2"/>
    <w:rsid w:val="00F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5A9D"/>
  <w15:chartTrackingRefBased/>
  <w15:docId w15:val="{A7365512-F866-4DB4-AF4D-187CED4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E13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9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193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6D86"/>
    <w:pPr>
      <w:ind w:left="720" w:firstLine="0"/>
      <w:contextualSpacing/>
    </w:pPr>
  </w:style>
  <w:style w:type="character" w:styleId="a6">
    <w:name w:val="Strong"/>
    <w:basedOn w:val="a0"/>
    <w:uiPriority w:val="22"/>
    <w:qFormat/>
    <w:rsid w:val="00F56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@vatske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86;&#1102;&#1074;&#1072;&#1085;&#1110;%20&#1096;&#1072;&#1073;&#1083;&#1086;&#1085;&#1080;%20Office\&#1058;&#1077;&#1086;&#1088;&#1110;&#1103;&#1043;&#1088;&#1072;&#1092;&#1110;&#1074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4CDC-1A64-4D58-99B1-66ED9244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ТеоріяГрафів.dotx</Template>
  <TotalTime>50</TotalTime>
  <Pages>3</Pages>
  <Words>1287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Дмитро Йовенко</cp:lastModifiedBy>
  <cp:revision>2</cp:revision>
  <dcterms:created xsi:type="dcterms:W3CDTF">2025-03-05T10:03:00Z</dcterms:created>
  <dcterms:modified xsi:type="dcterms:W3CDTF">2025-03-05T12:51:00Z</dcterms:modified>
</cp:coreProperties>
</file>