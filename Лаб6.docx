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7040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bookmarkStart w:id="0" w:name="_top"/>
      <w:bookmarkEnd w:id="0"/>
      <w:r w:rsidRPr="00FF49CF">
        <w:rPr>
          <w:rFonts w:eastAsia="Calibri"/>
          <w:sz w:val="32"/>
          <w:szCs w:val="32"/>
          <w:lang w:val="ru-RU"/>
        </w:rPr>
        <w:t xml:space="preserve">МІНІСТЕРСТВО ОСВІТИ І НАУКИ УКРАЇНИ </w:t>
      </w:r>
    </w:p>
    <w:p w14:paraId="77A01B51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</w:p>
    <w:p w14:paraId="5444EAFC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r w:rsidRPr="00FF49CF">
        <w:rPr>
          <w:rFonts w:eastAsia="Calibri"/>
          <w:sz w:val="32"/>
          <w:szCs w:val="32"/>
          <w:lang w:val="ru-RU"/>
        </w:rPr>
        <w:t>КИЇВСЬКИЙ НАЦІОНАЛЬНИЙ УНІВЕРСИТЕТ</w:t>
      </w:r>
    </w:p>
    <w:p w14:paraId="72F7A96C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  <w:lang w:val="ru-RU"/>
        </w:rPr>
        <w:t>БУДІВНИЦТВА І АРХІТЕКТУРИ</w:t>
      </w:r>
    </w:p>
    <w:p w14:paraId="222B994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7DA535F3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4613ABB4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7BAEFF1D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037DFCDE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135A718C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0FC2B15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</w:rPr>
        <w:t>Кафедра інформаційних технологій</w:t>
      </w:r>
    </w:p>
    <w:p w14:paraId="3B1B551D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229D1DF1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00926951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0BDEF5D6" w14:textId="5EEB7091" w:rsidR="00EC2E13" w:rsidRPr="00F40104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  <w:lang w:val="ru-RU"/>
        </w:rPr>
      </w:pPr>
      <w:r>
        <w:rPr>
          <w:rFonts w:eastAsia="Calibri"/>
          <w:b/>
          <w:sz w:val="32"/>
          <w:szCs w:val="32"/>
        </w:rPr>
        <w:t>Лабораторна  робота №</w:t>
      </w:r>
      <w:r w:rsidR="002014CF">
        <w:rPr>
          <w:rFonts w:eastAsia="Calibri"/>
          <w:b/>
          <w:sz w:val="32"/>
          <w:szCs w:val="32"/>
        </w:rPr>
        <w:t xml:space="preserve"> </w:t>
      </w:r>
      <w:r w:rsidR="00F40104" w:rsidRPr="00F40104">
        <w:rPr>
          <w:rFonts w:eastAsia="Calibri"/>
          <w:b/>
          <w:sz w:val="32"/>
          <w:szCs w:val="32"/>
          <w:lang w:val="ru-RU"/>
        </w:rPr>
        <w:t>6</w:t>
      </w:r>
    </w:p>
    <w:p w14:paraId="0389C912" w14:textId="77777777" w:rsidR="00EC2E13" w:rsidRPr="002014CF" w:rsidRDefault="00EC2E13" w:rsidP="00EC2E13">
      <w:pPr>
        <w:spacing w:line="276" w:lineRule="auto"/>
        <w:ind w:firstLine="0"/>
        <w:jc w:val="center"/>
        <w:rPr>
          <w:rFonts w:eastAsia="Calibri"/>
          <w:bCs/>
        </w:rPr>
      </w:pPr>
      <w:r w:rsidRPr="00E93A79">
        <w:rPr>
          <w:rFonts w:eastAsia="Calibri"/>
          <w:bCs/>
        </w:rPr>
        <w:t xml:space="preserve">З дисципліни: </w:t>
      </w:r>
      <w:r w:rsidR="003A5434">
        <w:rPr>
          <w:rFonts w:eastAsia="Calibri"/>
          <w:bCs/>
        </w:rPr>
        <w:t xml:space="preserve">Інструментальні засоби </w:t>
      </w:r>
      <w:r w:rsidR="002014CF">
        <w:rPr>
          <w:rFonts w:eastAsia="Calibri"/>
          <w:bCs/>
        </w:rPr>
        <w:t>розробки програмного забезпечення</w:t>
      </w:r>
    </w:p>
    <w:p w14:paraId="57F36A9A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304D7AD6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276E40A8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4BB3297F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334BDD61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0078AFD4" w14:textId="77777777" w:rsidR="002014CF" w:rsidRPr="00E93A79" w:rsidRDefault="002014CF" w:rsidP="00EC2E13">
      <w:pPr>
        <w:spacing w:line="276" w:lineRule="auto"/>
        <w:jc w:val="center"/>
        <w:rPr>
          <w:rFonts w:eastAsia="Calibri"/>
        </w:rPr>
      </w:pPr>
    </w:p>
    <w:p w14:paraId="30FE0679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1C4B1B1D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Виконав:</w:t>
      </w:r>
    </w:p>
    <w:p w14:paraId="085BEDA2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Студент групи ІСТм-24</w:t>
      </w:r>
    </w:p>
    <w:p w14:paraId="49B823A0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Йовенко Дмитро</w:t>
      </w:r>
    </w:p>
    <w:p w14:paraId="383B830F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5E1FB502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016FF069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3E66A816" w14:textId="77777777" w:rsidR="00E15268" w:rsidRPr="00E93A79" w:rsidRDefault="00E15268" w:rsidP="00EC2E13">
      <w:pPr>
        <w:spacing w:line="276" w:lineRule="auto"/>
        <w:jc w:val="center"/>
        <w:rPr>
          <w:rFonts w:eastAsia="Calibri"/>
        </w:rPr>
      </w:pPr>
    </w:p>
    <w:p w14:paraId="034B39D3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77F60CD2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3556C4D6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5CCA098D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4DDD4ED2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3E25BE02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48F725E6" w14:textId="645F6549" w:rsidR="00EC2E13" w:rsidRDefault="00EC2E13" w:rsidP="002014CF">
      <w:pPr>
        <w:spacing w:line="276" w:lineRule="auto"/>
        <w:ind w:firstLine="0"/>
        <w:jc w:val="center"/>
        <w:rPr>
          <w:rFonts w:eastAsia="Calibri"/>
        </w:rPr>
      </w:pPr>
      <w:r w:rsidRPr="00E93A79">
        <w:rPr>
          <w:rFonts w:eastAsia="Calibri"/>
        </w:rPr>
        <w:t>Київ-202</w:t>
      </w:r>
      <w:r w:rsidR="003A5434">
        <w:rPr>
          <w:rFonts w:eastAsia="Calibri"/>
        </w:rPr>
        <w:t>5</w:t>
      </w:r>
    </w:p>
    <w:p w14:paraId="22BC4D7B" w14:textId="77777777" w:rsidR="00F40104" w:rsidRDefault="00F40104" w:rsidP="00F40104">
      <w:pPr>
        <w:spacing w:line="276" w:lineRule="auto"/>
        <w:rPr>
          <w:rFonts w:eastAsia="Calibri"/>
        </w:rPr>
      </w:pPr>
      <w:r w:rsidRPr="00F40104">
        <w:rPr>
          <w:rFonts w:eastAsia="Calibri"/>
          <w:b/>
          <w:bCs/>
        </w:rPr>
        <w:lastRenderedPageBreak/>
        <w:t>Мет</w:t>
      </w:r>
      <w:r w:rsidRPr="00F40104">
        <w:rPr>
          <w:rFonts w:eastAsia="Calibri"/>
          <w:b/>
          <w:bCs/>
        </w:rPr>
        <w:t>а:</w:t>
      </w:r>
      <w:r w:rsidRPr="00F40104">
        <w:rPr>
          <w:rFonts w:eastAsia="Calibri"/>
        </w:rPr>
        <w:t xml:space="preserve"> забезпечення якості мобільного застосунку "Трекер корисних звичок" шляхом створення юніт-тестів із використанням бібліотеки xUnit.net. </w:t>
      </w:r>
    </w:p>
    <w:p w14:paraId="336BEB91" w14:textId="4E38E13B" w:rsidR="00F40104" w:rsidRPr="002C4705" w:rsidRDefault="00F40104" w:rsidP="00F40104">
      <w:pPr>
        <w:spacing w:line="276" w:lineRule="auto"/>
        <w:rPr>
          <w:rFonts w:eastAsia="Calibri"/>
          <w:lang w:val="en-US"/>
        </w:rPr>
      </w:pPr>
    </w:p>
    <w:p w14:paraId="7725802D" w14:textId="05D3A8CB" w:rsidR="00F40104" w:rsidRPr="00F40104" w:rsidRDefault="00F40104" w:rsidP="00F40104">
      <w:pPr>
        <w:spacing w:line="276" w:lineRule="auto"/>
        <w:ind w:firstLine="0"/>
        <w:jc w:val="center"/>
        <w:rPr>
          <w:rFonts w:eastAsia="Calibri"/>
          <w:b/>
          <w:bCs/>
        </w:rPr>
      </w:pPr>
      <w:r w:rsidRPr="00F40104">
        <w:rPr>
          <w:rFonts w:eastAsia="Calibri"/>
          <w:b/>
          <w:bCs/>
        </w:rPr>
        <w:t>Хід роботи</w:t>
      </w:r>
    </w:p>
    <w:p w14:paraId="41B5F31F" w14:textId="306C9877" w:rsidR="00F40104" w:rsidRDefault="00F40104" w:rsidP="00F40104">
      <w:pPr>
        <w:spacing w:line="276" w:lineRule="auto"/>
        <w:rPr>
          <w:rFonts w:eastAsia="Calibri"/>
        </w:rPr>
      </w:pPr>
      <w:r w:rsidRPr="00F40104">
        <w:rPr>
          <w:rFonts w:eastAsia="Calibri"/>
        </w:rPr>
        <w:t>У цій роботі реалізовано тести для перевірки функціоналу додавання, отримання та видалення звичок у класі DatabaseService, а також базові перевірки моделі Habit.</w:t>
      </w:r>
    </w:p>
    <w:p w14:paraId="5121D563" w14:textId="1B95E741" w:rsidR="00FA46CD" w:rsidRPr="00F40104" w:rsidRDefault="00FA46CD" w:rsidP="00F40104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Для початку роботи з бібліотекою </w:t>
      </w:r>
      <w:r>
        <w:rPr>
          <w:rFonts w:eastAsia="Calibri"/>
          <w:lang w:val="en-US"/>
        </w:rPr>
        <w:t>xUnit</w:t>
      </w:r>
      <w:r w:rsidRPr="00FA46CD">
        <w:rPr>
          <w:rFonts w:eastAsia="Calibri"/>
        </w:rPr>
        <w:t xml:space="preserve">, </w:t>
      </w:r>
      <w:r>
        <w:rPr>
          <w:rFonts w:eastAsia="Calibri"/>
        </w:rPr>
        <w:t xml:space="preserve">її було завантажено за допомогою пакетного менеджера </w:t>
      </w:r>
      <w:r>
        <w:rPr>
          <w:rFonts w:eastAsia="Calibri"/>
          <w:lang w:val="en-US"/>
        </w:rPr>
        <w:t>Nuget</w:t>
      </w:r>
      <w:r w:rsidRPr="00FA46CD">
        <w:rPr>
          <w:rFonts w:eastAsia="Calibri"/>
          <w:lang w:val="ru-RU"/>
        </w:rPr>
        <w:t xml:space="preserve">. </w:t>
      </w:r>
      <w:r>
        <w:rPr>
          <w:rFonts w:eastAsia="Calibri"/>
        </w:rPr>
        <w:t>Також б</w:t>
      </w:r>
    </w:p>
    <w:p w14:paraId="3ABDA073" w14:textId="338C4E51" w:rsidR="00F40104" w:rsidRDefault="002C4705" w:rsidP="002C4705">
      <w:pPr>
        <w:spacing w:line="276" w:lineRule="auto"/>
        <w:ind w:firstLine="0"/>
        <w:jc w:val="center"/>
        <w:rPr>
          <w:rFonts w:eastAsia="Calibri"/>
        </w:rPr>
      </w:pPr>
      <w:r w:rsidRPr="002C4705">
        <w:rPr>
          <w:rFonts w:eastAsia="Calibri"/>
        </w:rPr>
        <w:drawing>
          <wp:inline distT="0" distB="0" distL="0" distR="0" wp14:anchorId="6A2FAF19" wp14:editId="1CC7A5A2">
            <wp:extent cx="5897880" cy="28846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240" cy="28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59B6" w14:textId="1925E352" w:rsidR="00FA46CD" w:rsidRPr="00FA46CD" w:rsidRDefault="00FA46CD" w:rsidP="002C4705">
      <w:pPr>
        <w:spacing w:line="276" w:lineRule="auto"/>
        <w:ind w:firstLine="0"/>
        <w:jc w:val="center"/>
        <w:rPr>
          <w:rFonts w:eastAsia="Calibri"/>
          <w:lang w:val="ru-RU"/>
        </w:rPr>
      </w:pPr>
      <w:r>
        <w:rPr>
          <w:rFonts w:eastAsia="Calibri"/>
        </w:rPr>
        <w:t xml:space="preserve">Рисунок 6.1 – Встановлення </w:t>
      </w:r>
      <w:r>
        <w:rPr>
          <w:rFonts w:eastAsia="Calibri"/>
          <w:lang w:val="en-US"/>
        </w:rPr>
        <w:t>xUnit</w:t>
      </w:r>
    </w:p>
    <w:p w14:paraId="50D6470C" w14:textId="77777777" w:rsidR="002C4705" w:rsidRDefault="002C4705" w:rsidP="002C4705">
      <w:pPr>
        <w:spacing w:line="276" w:lineRule="auto"/>
        <w:ind w:firstLine="0"/>
        <w:jc w:val="center"/>
        <w:rPr>
          <w:rFonts w:eastAsia="Calibri"/>
        </w:rPr>
      </w:pPr>
    </w:p>
    <w:p w14:paraId="7280683E" w14:textId="0A8B6A7E" w:rsidR="00FA46CD" w:rsidRPr="00FA46CD" w:rsidRDefault="00FA46CD" w:rsidP="00FA46CD">
      <w:pPr>
        <w:spacing w:line="276" w:lineRule="auto"/>
        <w:rPr>
          <w:rFonts w:eastAsia="Calibri"/>
        </w:rPr>
      </w:pPr>
      <w:r>
        <w:rPr>
          <w:rFonts w:eastAsia="Calibri"/>
        </w:rPr>
        <w:t>Для створення тестових сценаціїв було створено</w:t>
      </w:r>
      <w:r w:rsidR="005256E7" w:rsidRPr="005256E7">
        <w:rPr>
          <w:rFonts w:eastAsia="Calibri"/>
        </w:rPr>
        <w:t xml:space="preserve"> гілку </w:t>
      </w:r>
      <w:r w:rsidR="005256E7">
        <w:rPr>
          <w:rFonts w:eastAsia="Calibri"/>
          <w:lang w:val="en-US"/>
        </w:rPr>
        <w:t>feature</w:t>
      </w:r>
      <w:r w:rsidR="005256E7" w:rsidRPr="005256E7">
        <w:rPr>
          <w:rFonts w:eastAsia="Calibri"/>
        </w:rPr>
        <w:t>/</w:t>
      </w:r>
      <w:r w:rsidR="005256E7">
        <w:rPr>
          <w:rFonts w:eastAsia="Calibri"/>
          <w:lang w:val="en-US"/>
        </w:rPr>
        <w:t>tests</w:t>
      </w:r>
      <w:r w:rsidR="005256E7">
        <w:rPr>
          <w:rFonts w:eastAsia="Calibri"/>
        </w:rPr>
        <w:t xml:space="preserve"> та</w:t>
      </w:r>
      <w:r>
        <w:rPr>
          <w:rFonts w:eastAsia="Calibri"/>
        </w:rPr>
        <w:t xml:space="preserve"> новий проект </w:t>
      </w:r>
      <w:r>
        <w:rPr>
          <w:rFonts w:eastAsia="Calibri"/>
          <w:lang w:val="en-US"/>
        </w:rPr>
        <w:t>HabitsTracker</w:t>
      </w:r>
      <w:r w:rsidRPr="005256E7">
        <w:rPr>
          <w:rFonts w:eastAsia="Calibri"/>
        </w:rPr>
        <w:t>.</w:t>
      </w:r>
      <w:r>
        <w:rPr>
          <w:rFonts w:eastAsia="Calibri"/>
          <w:lang w:val="en-US"/>
        </w:rPr>
        <w:t>Test</w:t>
      </w:r>
      <w:r w:rsidRPr="005256E7">
        <w:rPr>
          <w:rFonts w:eastAsia="Calibri"/>
        </w:rPr>
        <w:t xml:space="preserve">, </w:t>
      </w:r>
      <w:r>
        <w:rPr>
          <w:rFonts w:eastAsia="Calibri"/>
        </w:rPr>
        <w:t>яки у подальшому було приєдано до одного рішення.</w:t>
      </w:r>
    </w:p>
    <w:p w14:paraId="41FB08F2" w14:textId="19C7EC02" w:rsidR="002C4705" w:rsidRDefault="00FA46CD" w:rsidP="002C4705">
      <w:pPr>
        <w:spacing w:line="276" w:lineRule="auto"/>
        <w:ind w:firstLine="0"/>
        <w:jc w:val="center"/>
        <w:rPr>
          <w:rFonts w:eastAsia="Calibri"/>
          <w:lang w:val="en-US"/>
        </w:rPr>
      </w:pPr>
      <w:r w:rsidRPr="00FA46CD">
        <w:rPr>
          <w:rFonts w:eastAsia="Calibri"/>
          <w:lang w:val="en-US"/>
        </w:rPr>
        <w:drawing>
          <wp:inline distT="0" distB="0" distL="0" distR="0" wp14:anchorId="0818D9FF" wp14:editId="33DAB039">
            <wp:extent cx="4968240" cy="280732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853" cy="2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C4F9" w14:textId="44075639" w:rsidR="00FA46CD" w:rsidRDefault="00FA46CD" w:rsidP="002C4705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>Рисунок 6.2 – Створення проетку для тестування</w:t>
      </w:r>
    </w:p>
    <w:p w14:paraId="29EBE469" w14:textId="14E46EDD" w:rsidR="005256E7" w:rsidRPr="005256E7" w:rsidRDefault="00FA46CD" w:rsidP="005256E7">
      <w:pPr>
        <w:spacing w:line="276" w:lineRule="auto"/>
        <w:rPr>
          <w:rFonts w:eastAsia="Calibri"/>
        </w:rPr>
      </w:pPr>
      <w:r>
        <w:rPr>
          <w:rFonts w:eastAsia="Calibri"/>
        </w:rPr>
        <w:lastRenderedPageBreak/>
        <w:t xml:space="preserve">Важливою була конфігурація нового проетку. Оскільки, </w:t>
      </w:r>
      <w:r w:rsidRPr="00FA46CD">
        <w:rPr>
          <w:rFonts w:eastAsia="Calibri"/>
        </w:rPr>
        <w:t>тестовий про</w:t>
      </w:r>
      <w:r>
        <w:rPr>
          <w:rFonts w:eastAsia="Calibri"/>
        </w:rPr>
        <w:t>е</w:t>
      </w:r>
      <w:r w:rsidRPr="00FA46CD">
        <w:rPr>
          <w:rFonts w:eastAsia="Calibri"/>
        </w:rPr>
        <w:t xml:space="preserve">кт HabitsTracker.Test </w:t>
      </w:r>
      <w:r>
        <w:rPr>
          <w:rFonts w:eastAsia="Calibri"/>
        </w:rPr>
        <w:t>має цільову</w:t>
      </w:r>
      <w:r w:rsidRPr="00FA46CD">
        <w:rPr>
          <w:rFonts w:eastAsia="Calibri"/>
        </w:rPr>
        <w:t xml:space="preserve"> платформ</w:t>
      </w:r>
      <w:r>
        <w:rPr>
          <w:rFonts w:eastAsia="Calibri"/>
        </w:rPr>
        <w:t xml:space="preserve">у </w:t>
      </w:r>
      <w:r w:rsidRPr="00FA46CD">
        <w:rPr>
          <w:rFonts w:eastAsia="Calibri"/>
        </w:rPr>
        <w:t xml:space="preserve"> net8.0</w:t>
      </w:r>
      <w:r>
        <w:rPr>
          <w:rFonts w:eastAsia="Calibri"/>
        </w:rPr>
        <w:t>,</w:t>
      </w:r>
      <w:r w:rsidRPr="00FA46CD">
        <w:rPr>
          <w:rFonts w:eastAsia="Calibri"/>
        </w:rPr>
        <w:t xml:space="preserve"> </w:t>
      </w:r>
      <w:r>
        <w:rPr>
          <w:rFonts w:eastAsia="Calibri"/>
        </w:rPr>
        <w:t>а о</w:t>
      </w:r>
      <w:r w:rsidRPr="00FA46CD">
        <w:rPr>
          <w:rFonts w:eastAsia="Calibri"/>
        </w:rPr>
        <w:t>сновний про</w:t>
      </w:r>
      <w:r>
        <w:rPr>
          <w:rFonts w:eastAsia="Calibri"/>
        </w:rPr>
        <w:t>е</w:t>
      </w:r>
      <w:r w:rsidRPr="00FA46CD">
        <w:rPr>
          <w:rFonts w:eastAsia="Calibri"/>
        </w:rPr>
        <w:t>кт HabitsTracker ма</w:t>
      </w:r>
      <w:r>
        <w:rPr>
          <w:rFonts w:eastAsia="Calibri"/>
        </w:rPr>
        <w:t>є</w:t>
      </w:r>
      <w:r w:rsidRPr="00FA46CD">
        <w:rPr>
          <w:rFonts w:eastAsia="Calibri"/>
        </w:rPr>
        <w:t xml:space="preserve"> цільові платформи net8.0-android і net8.0-windows10.0.19041.0, </w:t>
      </w:r>
      <w:r w:rsidR="005256E7">
        <w:rPr>
          <w:rFonts w:eastAsia="Calibri"/>
        </w:rPr>
        <w:t xml:space="preserve">які </w:t>
      </w:r>
      <w:r w:rsidRPr="00FA46CD">
        <w:rPr>
          <w:rFonts w:eastAsia="Calibri"/>
        </w:rPr>
        <w:t>не</w:t>
      </w:r>
      <w:r w:rsidR="005256E7">
        <w:rPr>
          <w:rFonts w:eastAsia="Calibri"/>
        </w:rPr>
        <w:t xml:space="preserve"> </w:t>
      </w:r>
      <w:r w:rsidRPr="00FA46CD">
        <w:rPr>
          <w:rFonts w:eastAsia="Calibri"/>
        </w:rPr>
        <w:t>сумісні із тестовим проєктом, оскільки net8.0 не може безпосередньо посилатися на платформозалежні цілі.</w:t>
      </w:r>
      <w:r w:rsidR="005256E7">
        <w:rPr>
          <w:rFonts w:eastAsia="Calibri"/>
        </w:rPr>
        <w:t xml:space="preserve"> Тому щ</w:t>
      </w:r>
      <w:r w:rsidR="005256E7" w:rsidRPr="005256E7">
        <w:rPr>
          <w:rFonts w:eastAsia="Calibri"/>
        </w:rPr>
        <w:t>об уникнути створення окремої бібліотеки і спростити інтеграцію тестів, у файл HabitsTracker.csproj внесено зміни</w:t>
      </w:r>
      <w:r w:rsidR="005256E7">
        <w:rPr>
          <w:rFonts w:eastAsia="Calibri"/>
        </w:rPr>
        <w:t xml:space="preserve"> які зображено на рисунку 6.3.</w:t>
      </w:r>
    </w:p>
    <w:p w14:paraId="2A066F25" w14:textId="1A7DD0E8" w:rsidR="00FA46CD" w:rsidRDefault="005256E7" w:rsidP="005256E7">
      <w:pPr>
        <w:spacing w:line="276" w:lineRule="auto"/>
        <w:ind w:firstLine="0"/>
        <w:jc w:val="center"/>
        <w:rPr>
          <w:rFonts w:eastAsia="Calibri"/>
        </w:rPr>
      </w:pPr>
      <w:r w:rsidRPr="005256E7">
        <w:rPr>
          <w:rFonts w:eastAsia="Calibri"/>
        </w:rPr>
        <w:drawing>
          <wp:inline distT="0" distB="0" distL="0" distR="0" wp14:anchorId="0AF39CB3" wp14:editId="3ECF3427">
            <wp:extent cx="6001588" cy="981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05BB" w14:textId="322A0C26" w:rsidR="005256E7" w:rsidRDefault="005256E7" w:rsidP="005256E7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>Рисунок 6.3 – Зміни конфігурації основного проекту</w:t>
      </w:r>
    </w:p>
    <w:p w14:paraId="1220CE8C" w14:textId="77777777" w:rsidR="005256E7" w:rsidRDefault="005256E7" w:rsidP="005256E7">
      <w:pPr>
        <w:spacing w:line="276" w:lineRule="auto"/>
        <w:ind w:firstLine="0"/>
        <w:jc w:val="center"/>
        <w:rPr>
          <w:rFonts w:eastAsia="Calibri"/>
        </w:rPr>
      </w:pPr>
    </w:p>
    <w:p w14:paraId="7D6BA431" w14:textId="12C81FD7" w:rsidR="005256E7" w:rsidRPr="005256E7" w:rsidRDefault="005256E7" w:rsidP="005256E7">
      <w:pPr>
        <w:spacing w:line="276" w:lineRule="auto"/>
        <w:rPr>
          <w:rFonts w:eastAsia="Calibri"/>
        </w:rPr>
      </w:pPr>
      <w:r w:rsidRPr="005256E7">
        <w:rPr>
          <w:rFonts w:eastAsia="Calibri"/>
        </w:rPr>
        <w:t>Ці зміни дозволили компілювати HabitsTracker як бібліотеку для net8.0, що сумісна з тестовим проєктом, зберігаючи функціональність MAUI для net8.0-android і net8.0-windows.</w:t>
      </w:r>
      <w:r w:rsidRPr="005256E7">
        <w:rPr>
          <w:rFonts w:eastAsia="Times New Roman"/>
          <w:lang w:eastAsia="uk-UA"/>
        </w:rPr>
        <w:t xml:space="preserve"> </w:t>
      </w:r>
      <w:r w:rsidRPr="005256E7">
        <w:rPr>
          <w:rFonts w:eastAsia="Calibri"/>
        </w:rPr>
        <w:t>Тестовий проєкт HabitsTracker.Test налаштовано з залежностями:</w:t>
      </w:r>
    </w:p>
    <w:p w14:paraId="2586E869" w14:textId="6688C8B9" w:rsidR="005256E7" w:rsidRPr="005256E7" w:rsidRDefault="005256E7" w:rsidP="005256E7">
      <w:pPr>
        <w:pStyle w:val="a4"/>
        <w:numPr>
          <w:ilvl w:val="0"/>
          <w:numId w:val="3"/>
        </w:numPr>
        <w:spacing w:line="276" w:lineRule="auto"/>
        <w:rPr>
          <w:rFonts w:eastAsia="Calibri"/>
        </w:rPr>
      </w:pPr>
      <w:r w:rsidRPr="005256E7">
        <w:rPr>
          <w:rFonts w:eastAsia="Calibri"/>
        </w:rPr>
        <w:t>xUnit для написання тестів.</w:t>
      </w:r>
    </w:p>
    <w:p w14:paraId="438EBA51" w14:textId="2889562C" w:rsidR="005256E7" w:rsidRPr="005256E7" w:rsidRDefault="005256E7" w:rsidP="005256E7">
      <w:pPr>
        <w:pStyle w:val="a4"/>
        <w:numPr>
          <w:ilvl w:val="0"/>
          <w:numId w:val="3"/>
        </w:numPr>
        <w:spacing w:line="276" w:lineRule="auto"/>
        <w:rPr>
          <w:rFonts w:eastAsia="Calibri"/>
        </w:rPr>
      </w:pPr>
      <w:r w:rsidRPr="005256E7">
        <w:rPr>
          <w:rFonts w:eastAsia="Calibri"/>
        </w:rPr>
        <w:t>xUnit.runner.visualstudio для інтеграції з Visual Studio.</w:t>
      </w:r>
    </w:p>
    <w:p w14:paraId="558E9BC7" w14:textId="37BB9E37" w:rsidR="005256E7" w:rsidRPr="005256E7" w:rsidRDefault="005256E7" w:rsidP="005256E7">
      <w:pPr>
        <w:pStyle w:val="a4"/>
        <w:numPr>
          <w:ilvl w:val="0"/>
          <w:numId w:val="3"/>
        </w:numPr>
        <w:spacing w:line="276" w:lineRule="auto"/>
        <w:rPr>
          <w:rFonts w:eastAsia="Calibri"/>
        </w:rPr>
      </w:pPr>
      <w:r w:rsidRPr="005256E7">
        <w:rPr>
          <w:rFonts w:eastAsia="Calibri"/>
        </w:rPr>
        <w:t>Microsoft.NET.Test.Sdk для виконання тестів.</w:t>
      </w:r>
    </w:p>
    <w:p w14:paraId="5AFAFFC7" w14:textId="33B181B8" w:rsidR="005256E7" w:rsidRPr="005256E7" w:rsidRDefault="005256E7" w:rsidP="005256E7">
      <w:pPr>
        <w:pStyle w:val="a4"/>
        <w:numPr>
          <w:ilvl w:val="0"/>
          <w:numId w:val="3"/>
        </w:numPr>
        <w:spacing w:line="276" w:lineRule="auto"/>
        <w:rPr>
          <w:rFonts w:eastAsia="Calibri"/>
        </w:rPr>
      </w:pPr>
      <w:r w:rsidRPr="005256E7">
        <w:rPr>
          <w:rFonts w:eastAsia="Calibri"/>
        </w:rPr>
        <w:t>coverlet.msbuild для аналізу покриття коду.</w:t>
      </w:r>
    </w:p>
    <w:p w14:paraId="076EB93B" w14:textId="20F1957D" w:rsidR="005256E7" w:rsidRPr="005256E7" w:rsidRDefault="005256E7" w:rsidP="005256E7">
      <w:pPr>
        <w:pStyle w:val="a4"/>
        <w:numPr>
          <w:ilvl w:val="0"/>
          <w:numId w:val="3"/>
        </w:numPr>
        <w:spacing w:line="276" w:lineRule="auto"/>
        <w:rPr>
          <w:rFonts w:eastAsia="Calibri"/>
        </w:rPr>
      </w:pPr>
      <w:r w:rsidRPr="005256E7">
        <w:rPr>
          <w:rFonts w:eastAsia="Calibri"/>
        </w:rPr>
        <w:t>SQLite-net-pcl для роботи з базою даних у тестах.</w:t>
      </w:r>
    </w:p>
    <w:p w14:paraId="7E36FBAD" w14:textId="6F009CC5" w:rsidR="005256E7" w:rsidRPr="005256E7" w:rsidRDefault="005256E7" w:rsidP="005256E7">
      <w:pPr>
        <w:spacing w:line="276" w:lineRule="auto"/>
        <w:rPr>
          <w:rFonts w:eastAsia="Calibri"/>
          <w:b/>
          <w:bCs/>
        </w:rPr>
      </w:pPr>
      <w:r w:rsidRPr="005256E7">
        <w:rPr>
          <w:rFonts w:eastAsia="Calibri"/>
          <w:b/>
          <w:bCs/>
        </w:rPr>
        <w:t>Створення тестів для DatabaseService</w:t>
      </w:r>
    </w:p>
    <w:p w14:paraId="1E621F59" w14:textId="77777777" w:rsidR="005256E7" w:rsidRPr="005256E7" w:rsidRDefault="005256E7" w:rsidP="005256E7">
      <w:pPr>
        <w:spacing w:line="276" w:lineRule="auto"/>
        <w:rPr>
          <w:rFonts w:eastAsia="Calibri"/>
        </w:rPr>
      </w:pPr>
      <w:r w:rsidRPr="005256E7">
        <w:rPr>
          <w:rFonts w:eastAsia="Calibri"/>
        </w:rPr>
        <w:t>Клас DatabaseService відповідає за взаємодію з базою даних SQLite, зокрема за додавання, отримання та видалення звичок. Для тестування створено клас DatabaseServiceTests у HabitsTracker.Test, який містить шість тестів, що покривають ключові сценарії.</w:t>
      </w:r>
    </w:p>
    <w:p w14:paraId="35596AC8" w14:textId="058B32E6" w:rsidR="005256E7" w:rsidRPr="005256E7" w:rsidRDefault="005256E7" w:rsidP="005256E7">
      <w:pPr>
        <w:spacing w:line="276" w:lineRule="auto"/>
        <w:rPr>
          <w:rFonts w:eastAsia="Calibri"/>
          <w:b/>
          <w:bCs/>
        </w:rPr>
      </w:pPr>
      <w:r w:rsidRPr="005256E7">
        <w:rPr>
          <w:rFonts w:eastAsia="Calibri"/>
          <w:b/>
          <w:bCs/>
        </w:rPr>
        <w:t>Структура DatabaseServiceTests</w:t>
      </w:r>
    </w:p>
    <w:p w14:paraId="64FE05A6" w14:textId="004D61FC" w:rsidR="005256E7" w:rsidRDefault="005256E7" w:rsidP="005256E7">
      <w:pPr>
        <w:spacing w:line="276" w:lineRule="auto"/>
        <w:rPr>
          <w:rFonts w:eastAsia="Calibri"/>
        </w:rPr>
      </w:pPr>
      <w:r w:rsidRPr="005256E7">
        <w:rPr>
          <w:rFonts w:eastAsia="Calibri"/>
        </w:rPr>
        <w:t>Тести використовують тимчасову базу даних (test_habits.db3), яка створюється в Path.GetTempPath() і очищається перед кожним тестом для забезпечення ізоляції. Клас реалізує інтерфейс IDisposable для закриття з’єднання SQLite після кожного тесту, уникаючи блокування файлу бази даних.</w:t>
      </w:r>
      <w:r>
        <w:rPr>
          <w:rFonts w:eastAsia="Calibri"/>
        </w:rPr>
        <w:t xml:space="preserve"> Розроблений тестувальний клас зображно на рисунку 6.4.</w:t>
      </w:r>
    </w:p>
    <w:p w14:paraId="33B4AE08" w14:textId="0068C79D" w:rsidR="005256E7" w:rsidRDefault="005256E7" w:rsidP="005256E7">
      <w:pPr>
        <w:spacing w:line="276" w:lineRule="auto"/>
        <w:ind w:firstLine="0"/>
        <w:jc w:val="center"/>
        <w:rPr>
          <w:rFonts w:eastAsia="Calibri"/>
        </w:rPr>
      </w:pPr>
      <w:r w:rsidRPr="005256E7">
        <w:rPr>
          <w:rFonts w:eastAsia="Calibri"/>
        </w:rPr>
        <w:lastRenderedPageBreak/>
        <w:drawing>
          <wp:inline distT="0" distB="0" distL="0" distR="0" wp14:anchorId="4BD35C24" wp14:editId="5908316F">
            <wp:extent cx="6120130" cy="45885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76CC" w14:textId="0FA081F1" w:rsidR="005256E7" w:rsidRDefault="005256E7" w:rsidP="005256E7">
      <w:pPr>
        <w:spacing w:line="276" w:lineRule="auto"/>
        <w:ind w:firstLine="0"/>
        <w:jc w:val="center"/>
        <w:rPr>
          <w:rFonts w:eastAsia="Calibri"/>
          <w:lang w:val="en-US"/>
        </w:rPr>
      </w:pPr>
      <w:r>
        <w:rPr>
          <w:rFonts w:eastAsia="Calibri"/>
        </w:rPr>
        <w:t xml:space="preserve">Рисунок 6.4 – Клас </w:t>
      </w:r>
      <w:r>
        <w:rPr>
          <w:rFonts w:eastAsia="Calibri"/>
          <w:lang w:val="en-US"/>
        </w:rPr>
        <w:t>HabitTracker.Test</w:t>
      </w:r>
    </w:p>
    <w:p w14:paraId="1BA5AD0E" w14:textId="77777777" w:rsidR="005256E7" w:rsidRDefault="005256E7" w:rsidP="005256E7">
      <w:pPr>
        <w:spacing w:line="276" w:lineRule="auto"/>
        <w:ind w:firstLine="0"/>
        <w:jc w:val="center"/>
        <w:rPr>
          <w:rFonts w:eastAsia="Calibri"/>
          <w:lang w:val="en-US"/>
        </w:rPr>
      </w:pPr>
    </w:p>
    <w:p w14:paraId="2BDA1182" w14:textId="77777777" w:rsidR="005256E7" w:rsidRPr="005256E7" w:rsidRDefault="005256E7" w:rsidP="005256E7">
      <w:pPr>
        <w:spacing w:line="276" w:lineRule="auto"/>
        <w:rPr>
          <w:rFonts w:eastAsia="Calibri"/>
          <w:b/>
          <w:bCs/>
        </w:rPr>
      </w:pPr>
      <w:r w:rsidRPr="005256E7">
        <w:rPr>
          <w:rFonts w:eastAsia="Calibri"/>
          <w:b/>
          <w:bCs/>
        </w:rPr>
        <w:t>Опис тестів</w:t>
      </w:r>
    </w:p>
    <w:p w14:paraId="67DE8416" w14:textId="77777777" w:rsidR="005256E7" w:rsidRPr="005256E7" w:rsidRDefault="005256E7" w:rsidP="005256E7">
      <w:pPr>
        <w:numPr>
          <w:ilvl w:val="0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AddHabitAsync_ValidHabit_ReturnsSuccess</w:t>
      </w:r>
      <w:r w:rsidRPr="005256E7">
        <w:rPr>
          <w:rFonts w:eastAsia="Calibri"/>
        </w:rPr>
        <w:t xml:space="preserve">: </w:t>
      </w:r>
    </w:p>
    <w:p w14:paraId="5E7E345B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Мета</w:t>
      </w:r>
      <w:r w:rsidRPr="005256E7">
        <w:rPr>
          <w:rFonts w:eastAsia="Calibri"/>
        </w:rPr>
        <w:t>: Перевірити, що додавання звички з валідними даними повертає успіх і коректно зберігає звичку в базі.</w:t>
      </w:r>
    </w:p>
    <w:p w14:paraId="2AAB6445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Дії</w:t>
      </w:r>
      <w:r w:rsidRPr="005256E7">
        <w:rPr>
          <w:rFonts w:eastAsia="Calibri"/>
        </w:rPr>
        <w:t>: Створюється об’єкт Habit із назвою "Test Habit", частотою "Daily" і поточною датою. Викликається AddHabitAsync, перевіряється результат (1), а потім отримується список звичок (GetHabitsAsync) для перевірки, що додано одну звичку з правильною назвою.</w:t>
      </w:r>
    </w:p>
    <w:p w14:paraId="0C328369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Очікуваний результат</w:t>
      </w:r>
      <w:r w:rsidRPr="005256E7">
        <w:rPr>
          <w:rFonts w:eastAsia="Calibri"/>
        </w:rPr>
        <w:t>: Результат вставки дорівнює 1, у базі одна звичка з назвою "Test Habit".</w:t>
      </w:r>
    </w:p>
    <w:p w14:paraId="08E80C8B" w14:textId="77777777" w:rsidR="005256E7" w:rsidRPr="005256E7" w:rsidRDefault="005256E7" w:rsidP="005256E7">
      <w:pPr>
        <w:numPr>
          <w:ilvl w:val="0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AddHabitAsync_EmptyName_ThrowsArgumentException</w:t>
      </w:r>
      <w:r w:rsidRPr="005256E7">
        <w:rPr>
          <w:rFonts w:eastAsia="Calibri"/>
        </w:rPr>
        <w:t xml:space="preserve">: </w:t>
      </w:r>
    </w:p>
    <w:p w14:paraId="4935E937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Мета</w:t>
      </w:r>
      <w:r w:rsidRPr="005256E7">
        <w:rPr>
          <w:rFonts w:eastAsia="Calibri"/>
        </w:rPr>
        <w:t>: Перевірити, що спроба додати звичку з порожньою назвою викликає виняток ArgumentException.</w:t>
      </w:r>
    </w:p>
    <w:p w14:paraId="3440D014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Дії</w:t>
      </w:r>
      <w:r w:rsidRPr="005256E7">
        <w:rPr>
          <w:rFonts w:eastAsia="Calibri"/>
        </w:rPr>
        <w:t>: Створюється об’єкт Habit із порожньою назвою. Викликається AddHabitAsync у блоці Assert.ThrowsAsync.</w:t>
      </w:r>
    </w:p>
    <w:p w14:paraId="357B54BA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lastRenderedPageBreak/>
        <w:t>Очікуваний результат</w:t>
      </w:r>
      <w:r w:rsidRPr="005256E7">
        <w:rPr>
          <w:rFonts w:eastAsia="Calibri"/>
        </w:rPr>
        <w:t>: Виняток ArgumentException із повідомленням "Habit name cannot be empty".</w:t>
      </w:r>
    </w:p>
    <w:p w14:paraId="576E25A8" w14:textId="77777777" w:rsidR="005256E7" w:rsidRPr="005256E7" w:rsidRDefault="005256E7" w:rsidP="005256E7">
      <w:pPr>
        <w:numPr>
          <w:ilvl w:val="0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GetHabitsAsync_EmptyDatabase_ReturnsEmptyList</w:t>
      </w:r>
      <w:r w:rsidRPr="005256E7">
        <w:rPr>
          <w:rFonts w:eastAsia="Calibri"/>
        </w:rPr>
        <w:t xml:space="preserve">: </w:t>
      </w:r>
    </w:p>
    <w:p w14:paraId="37A77FD0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Мета</w:t>
      </w:r>
      <w:r w:rsidRPr="005256E7">
        <w:rPr>
          <w:rFonts w:eastAsia="Calibri"/>
        </w:rPr>
        <w:t>: Перевірити, що виклик GetHabitsAsync на порожній базі повертає порожній список.</w:t>
      </w:r>
    </w:p>
    <w:p w14:paraId="2FDF29FA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Дії</w:t>
      </w:r>
      <w:r w:rsidRPr="005256E7">
        <w:rPr>
          <w:rFonts w:eastAsia="Calibri"/>
        </w:rPr>
        <w:t>: Викликається GetHabitsAsync після очищення бази в конструкторі.</w:t>
      </w:r>
    </w:p>
    <w:p w14:paraId="1F5A2660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Очікуваний результат</w:t>
      </w:r>
      <w:r w:rsidRPr="005256E7">
        <w:rPr>
          <w:rFonts w:eastAsia="Calibri"/>
        </w:rPr>
        <w:t>: Список звичок порожній (Assert.Empty).</w:t>
      </w:r>
    </w:p>
    <w:p w14:paraId="607F0072" w14:textId="77777777" w:rsidR="005256E7" w:rsidRPr="005256E7" w:rsidRDefault="005256E7" w:rsidP="005256E7">
      <w:pPr>
        <w:numPr>
          <w:ilvl w:val="0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GetHabitsAsync_WithHabits_ReturnsCorrectList</w:t>
      </w:r>
      <w:r w:rsidRPr="005256E7">
        <w:rPr>
          <w:rFonts w:eastAsia="Calibri"/>
        </w:rPr>
        <w:t xml:space="preserve">: </w:t>
      </w:r>
    </w:p>
    <w:p w14:paraId="034111E0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Мета</w:t>
      </w:r>
      <w:r w:rsidRPr="005256E7">
        <w:rPr>
          <w:rFonts w:eastAsia="Calibri"/>
        </w:rPr>
        <w:t>: Перевірити, що GetHabitsAsync повертає коректний список звичок після їх додавання.</w:t>
      </w:r>
    </w:p>
    <w:p w14:paraId="72576689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Дії</w:t>
      </w:r>
      <w:r w:rsidRPr="005256E7">
        <w:rPr>
          <w:rFonts w:eastAsia="Calibri"/>
        </w:rPr>
        <w:t>: Додаються дві звички ("Habit 1" і "Habit 2") через AddHabitAsync. Викликається GetHabitsAsync.</w:t>
      </w:r>
    </w:p>
    <w:p w14:paraId="1E057D66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Очікуваний результат</w:t>
      </w:r>
      <w:r w:rsidRPr="005256E7">
        <w:rPr>
          <w:rFonts w:eastAsia="Calibri"/>
        </w:rPr>
        <w:t>: Список містить дві звички з правильними назвами.</w:t>
      </w:r>
    </w:p>
    <w:p w14:paraId="53A8848D" w14:textId="77777777" w:rsidR="005256E7" w:rsidRPr="005256E7" w:rsidRDefault="005256E7" w:rsidP="005256E7">
      <w:pPr>
        <w:numPr>
          <w:ilvl w:val="0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DeleteHabitAsync_ExistingHabit_RemovesHabit</w:t>
      </w:r>
      <w:r w:rsidRPr="005256E7">
        <w:rPr>
          <w:rFonts w:eastAsia="Calibri"/>
        </w:rPr>
        <w:t xml:space="preserve">: </w:t>
      </w:r>
    </w:p>
    <w:p w14:paraId="02F1EE8B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Мета</w:t>
      </w:r>
      <w:r w:rsidRPr="005256E7">
        <w:rPr>
          <w:rFonts w:eastAsia="Calibri"/>
        </w:rPr>
        <w:t>: Перевірити, що видалення існуючої звички видаляє її з бази.</w:t>
      </w:r>
    </w:p>
    <w:p w14:paraId="1658EB64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Дії</w:t>
      </w:r>
      <w:r w:rsidRPr="005256E7">
        <w:rPr>
          <w:rFonts w:eastAsia="Calibri"/>
        </w:rPr>
        <w:t>: Додається звичка, отримується список звичок, видаляється перша звичка через DeleteHabitAsync. Перевіряється результат і стан бази.</w:t>
      </w:r>
    </w:p>
    <w:p w14:paraId="6C4B2B34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Очікуваний результат</w:t>
      </w:r>
      <w:r w:rsidRPr="005256E7">
        <w:rPr>
          <w:rFonts w:eastAsia="Calibri"/>
        </w:rPr>
        <w:t>: Результат видалення дорівнює 1, база порожня.</w:t>
      </w:r>
    </w:p>
    <w:p w14:paraId="1AC54C80" w14:textId="77777777" w:rsidR="005256E7" w:rsidRPr="005256E7" w:rsidRDefault="005256E7" w:rsidP="005256E7">
      <w:pPr>
        <w:numPr>
          <w:ilvl w:val="0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DeleteHabitAsync_NonExistingHabit_ReturnsZero</w:t>
      </w:r>
      <w:r w:rsidRPr="005256E7">
        <w:rPr>
          <w:rFonts w:eastAsia="Calibri"/>
        </w:rPr>
        <w:t xml:space="preserve">: </w:t>
      </w:r>
    </w:p>
    <w:p w14:paraId="1E147F7A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Мета</w:t>
      </w:r>
      <w:r w:rsidRPr="005256E7">
        <w:rPr>
          <w:rFonts w:eastAsia="Calibri"/>
        </w:rPr>
        <w:t>: Перевірити, що спроба видалити неіснуючу звичку повертає 0.</w:t>
      </w:r>
    </w:p>
    <w:p w14:paraId="136B2EE9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Дії</w:t>
      </w:r>
      <w:r w:rsidRPr="005256E7">
        <w:rPr>
          <w:rFonts w:eastAsia="Calibri"/>
        </w:rPr>
        <w:t>: Створюється об’єкт Habit із неіснуючим Id (999). Викликається DeleteHabitAsync.</w:t>
      </w:r>
    </w:p>
    <w:p w14:paraId="11F34DFB" w14:textId="77777777" w:rsidR="005256E7" w:rsidRPr="005256E7" w:rsidRDefault="005256E7" w:rsidP="005256E7">
      <w:pPr>
        <w:numPr>
          <w:ilvl w:val="1"/>
          <w:numId w:val="4"/>
        </w:numPr>
        <w:spacing w:line="276" w:lineRule="auto"/>
        <w:rPr>
          <w:rFonts w:eastAsia="Calibri"/>
        </w:rPr>
      </w:pPr>
      <w:r w:rsidRPr="005256E7">
        <w:rPr>
          <w:rFonts w:eastAsia="Calibri"/>
          <w:b/>
          <w:bCs/>
        </w:rPr>
        <w:t>Очікуваний результат</w:t>
      </w:r>
      <w:r w:rsidRPr="005256E7">
        <w:rPr>
          <w:rFonts w:eastAsia="Calibri"/>
        </w:rPr>
        <w:t>: Результат дорівнює 0.</w:t>
      </w:r>
    </w:p>
    <w:p w14:paraId="73FF428E" w14:textId="7A8D2B88" w:rsidR="005256E7" w:rsidRDefault="005256E7" w:rsidP="005256E7">
      <w:pPr>
        <w:spacing w:line="276" w:lineRule="auto"/>
        <w:rPr>
          <w:rFonts w:eastAsia="Calibri"/>
        </w:rPr>
      </w:pPr>
      <w:r>
        <w:rPr>
          <w:rFonts w:eastAsia="Calibri"/>
        </w:rPr>
        <w:t>В результаті першого проходження тестів, маємо результат який зображно на рисунку 6.5.</w:t>
      </w:r>
    </w:p>
    <w:p w14:paraId="14CBE809" w14:textId="05C833E4" w:rsidR="005256E7" w:rsidRDefault="00B635DD" w:rsidP="00B635DD">
      <w:pPr>
        <w:spacing w:line="276" w:lineRule="auto"/>
        <w:ind w:firstLine="0"/>
        <w:jc w:val="center"/>
        <w:rPr>
          <w:rFonts w:eastAsia="Calibri"/>
        </w:rPr>
      </w:pPr>
      <w:r w:rsidRPr="00B635DD">
        <w:rPr>
          <w:rFonts w:eastAsia="Calibri"/>
        </w:rPr>
        <w:lastRenderedPageBreak/>
        <w:drawing>
          <wp:inline distT="0" distB="0" distL="0" distR="0" wp14:anchorId="232A8070" wp14:editId="63FA197C">
            <wp:extent cx="4960620" cy="253023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622" cy="25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6287" w14:textId="2AED7ED4" w:rsidR="00B635DD" w:rsidRDefault="00B635DD" w:rsidP="00B635DD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 xml:space="preserve">Рисунок 6.5 – Перше </w:t>
      </w:r>
      <w:r>
        <w:rPr>
          <w:rFonts w:eastAsia="Calibri"/>
          <w:lang w:val="en-US"/>
        </w:rPr>
        <w:t>unit-</w:t>
      </w:r>
      <w:r>
        <w:rPr>
          <w:rFonts w:eastAsia="Calibri"/>
        </w:rPr>
        <w:t>тестування</w:t>
      </w:r>
    </w:p>
    <w:p w14:paraId="74276514" w14:textId="0FB6BE83" w:rsidR="00B635DD" w:rsidRDefault="00B635DD" w:rsidP="00B635DD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Як видно з результатів, код пройшов 5 тестів з 6. Не пройдено тест </w:t>
      </w:r>
      <w:r w:rsidRPr="00B635DD">
        <w:rPr>
          <w:rFonts w:eastAsia="Calibri"/>
        </w:rPr>
        <w:t>AddHabitAsync_EmptyName_ThrowsArgumentException</w:t>
      </w:r>
      <w:r>
        <w:rPr>
          <w:rFonts w:eastAsia="Calibri"/>
        </w:rPr>
        <w:t xml:space="preserve">, а отже програма не повертає помилку при спробі додати до бази даних звичку без назви. Тому цей момент було виправлено у логіці </w:t>
      </w:r>
      <w:r>
        <w:rPr>
          <w:rFonts w:eastAsia="Calibri"/>
          <w:lang w:val="en-US"/>
        </w:rPr>
        <w:t>Database</w:t>
      </w:r>
      <w:r w:rsidRPr="00B635DD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Service</w:t>
      </w:r>
      <w:r w:rsidRPr="00B635DD">
        <w:rPr>
          <w:rFonts w:eastAsia="Calibri"/>
          <w:lang w:val="ru-RU"/>
        </w:rPr>
        <w:t>(</w:t>
      </w:r>
      <w:r>
        <w:rPr>
          <w:rFonts w:eastAsia="Calibri"/>
        </w:rPr>
        <w:t>рис.6.6). Та після змін, успічно пройдено всі тести(рис.6.7).</w:t>
      </w:r>
    </w:p>
    <w:p w14:paraId="70B7622E" w14:textId="1A9E4A8C" w:rsidR="00B635DD" w:rsidRDefault="00B635DD" w:rsidP="00B635DD">
      <w:pPr>
        <w:spacing w:line="276" w:lineRule="auto"/>
        <w:ind w:firstLine="0"/>
        <w:jc w:val="center"/>
        <w:rPr>
          <w:rFonts w:eastAsia="Calibri"/>
          <w:lang w:val="en-US"/>
        </w:rPr>
      </w:pPr>
      <w:r w:rsidRPr="00B635DD">
        <w:rPr>
          <w:rFonts w:eastAsia="Calibri"/>
          <w:lang w:val="en-US"/>
        </w:rPr>
        <w:drawing>
          <wp:inline distT="0" distB="0" distL="0" distR="0" wp14:anchorId="3334A757" wp14:editId="158885C3">
            <wp:extent cx="5334000" cy="17361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585" cy="174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8FA9" w14:textId="2E6CF82D" w:rsidR="00B635DD" w:rsidRDefault="00B635DD" w:rsidP="00B635DD">
      <w:pPr>
        <w:spacing w:line="276" w:lineRule="auto"/>
        <w:ind w:firstLine="0"/>
        <w:jc w:val="center"/>
        <w:rPr>
          <w:rFonts w:eastAsia="Calibri"/>
          <w:lang w:val="en-US"/>
        </w:rPr>
      </w:pPr>
      <w:r>
        <w:rPr>
          <w:rFonts w:eastAsia="Calibri"/>
        </w:rPr>
        <w:t xml:space="preserve">Рисуно 6.6 – Виправлення у </w:t>
      </w:r>
      <w:r>
        <w:rPr>
          <w:rFonts w:eastAsia="Calibri"/>
          <w:lang w:val="en-US"/>
        </w:rPr>
        <w:t>Database</w:t>
      </w:r>
      <w:r w:rsidRPr="00B635DD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Service</w:t>
      </w:r>
    </w:p>
    <w:p w14:paraId="257999B6" w14:textId="450A99E8" w:rsidR="00B635DD" w:rsidRDefault="00B635DD" w:rsidP="00B635DD">
      <w:pPr>
        <w:spacing w:line="276" w:lineRule="auto"/>
        <w:ind w:firstLine="0"/>
        <w:jc w:val="center"/>
        <w:rPr>
          <w:rFonts w:eastAsia="Calibri"/>
          <w:lang w:val="en-US"/>
        </w:rPr>
      </w:pPr>
    </w:p>
    <w:p w14:paraId="42BF3B5D" w14:textId="0CB08623" w:rsidR="00B635DD" w:rsidRDefault="00B635DD" w:rsidP="00B635DD">
      <w:pPr>
        <w:spacing w:line="276" w:lineRule="auto"/>
        <w:ind w:firstLine="0"/>
        <w:jc w:val="center"/>
        <w:rPr>
          <w:rFonts w:eastAsia="Calibri"/>
        </w:rPr>
      </w:pPr>
      <w:r w:rsidRPr="00B635DD">
        <w:rPr>
          <w:rFonts w:eastAsia="Calibri"/>
        </w:rPr>
        <w:drawing>
          <wp:inline distT="0" distB="0" distL="0" distR="0" wp14:anchorId="24DB8F1C" wp14:editId="3341AE7F">
            <wp:extent cx="3512820" cy="26689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442" cy="26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A941" w14:textId="5F7D1FFB" w:rsidR="00B635DD" w:rsidRDefault="00B635DD" w:rsidP="00B635DD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>Рисунок 6.7 – Успішне про</w:t>
      </w:r>
      <w:r w:rsidR="00CC4323">
        <w:rPr>
          <w:rFonts w:eastAsia="Calibri"/>
        </w:rPr>
        <w:t>х</w:t>
      </w:r>
      <w:r>
        <w:rPr>
          <w:rFonts w:eastAsia="Calibri"/>
        </w:rPr>
        <w:t>одження тестів</w:t>
      </w:r>
    </w:p>
    <w:p w14:paraId="3CE98F03" w14:textId="729C5825" w:rsidR="00B635DD" w:rsidRDefault="00CC4323" w:rsidP="00CC4323">
      <w:pPr>
        <w:spacing w:line="276" w:lineRule="auto"/>
        <w:rPr>
          <w:rFonts w:eastAsia="Calibri"/>
        </w:rPr>
      </w:pPr>
      <w:r>
        <w:rPr>
          <w:rFonts w:eastAsia="Calibri"/>
        </w:rPr>
        <w:lastRenderedPageBreak/>
        <w:t xml:space="preserve">Наступним кроком був коміт змін у новій гілці, та створення пул реквесту на </w:t>
      </w:r>
      <w:r>
        <w:rPr>
          <w:rFonts w:eastAsia="Calibri"/>
          <w:lang w:val="en-US"/>
        </w:rPr>
        <w:t>git</w:t>
      </w:r>
      <w:r w:rsidRPr="00CC4323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hub</w:t>
      </w:r>
      <w:r w:rsidRPr="00CC4323">
        <w:rPr>
          <w:rFonts w:eastAsia="Calibri"/>
          <w:lang w:val="ru-RU"/>
        </w:rPr>
        <w:t xml:space="preserve">. </w:t>
      </w:r>
      <w:r>
        <w:rPr>
          <w:rFonts w:eastAsia="Calibri"/>
        </w:rPr>
        <w:t>Підчас спроби злиття було виявлено конфлікт який зображно на рисунку 6.8.</w:t>
      </w:r>
    </w:p>
    <w:p w14:paraId="72EE6F2F" w14:textId="3E1B3E77" w:rsidR="00CC4323" w:rsidRDefault="00CC4323" w:rsidP="00CC4323">
      <w:pPr>
        <w:spacing w:line="276" w:lineRule="auto"/>
        <w:ind w:firstLine="0"/>
        <w:jc w:val="center"/>
        <w:rPr>
          <w:rFonts w:eastAsia="Calibri"/>
        </w:rPr>
      </w:pPr>
      <w:r w:rsidRPr="00CC4323">
        <w:rPr>
          <w:rFonts w:eastAsia="Calibri"/>
        </w:rPr>
        <w:drawing>
          <wp:inline distT="0" distB="0" distL="0" distR="0" wp14:anchorId="6C9F530C" wp14:editId="26045C1A">
            <wp:extent cx="6120130" cy="22390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233D" w14:textId="12108F00" w:rsidR="00CC4323" w:rsidRDefault="00CC4323" w:rsidP="00CC4323">
      <w:pPr>
        <w:spacing w:line="276" w:lineRule="auto"/>
        <w:ind w:firstLine="0"/>
        <w:jc w:val="center"/>
        <w:rPr>
          <w:rFonts w:eastAsia="Calibri"/>
          <w:lang w:val="en-US"/>
        </w:rPr>
      </w:pPr>
      <w:r>
        <w:rPr>
          <w:rFonts w:eastAsia="Calibri"/>
        </w:rPr>
        <w:t xml:space="preserve">Рисунок 6.8 – Конфлік гілок </w:t>
      </w:r>
      <w:r>
        <w:rPr>
          <w:rFonts w:eastAsia="Calibri"/>
          <w:lang w:val="en-US"/>
        </w:rPr>
        <w:t>master</w:t>
      </w:r>
      <w:r w:rsidRPr="00CC4323">
        <w:rPr>
          <w:rFonts w:eastAsia="Calibri"/>
        </w:rPr>
        <w:t xml:space="preserve">, </w:t>
      </w:r>
      <w:r>
        <w:rPr>
          <w:rFonts w:eastAsia="Calibri"/>
          <w:lang w:val="en-US"/>
        </w:rPr>
        <w:t>feature/tests</w:t>
      </w:r>
    </w:p>
    <w:p w14:paraId="204AA701" w14:textId="77777777" w:rsidR="00CC4323" w:rsidRDefault="00CC4323" w:rsidP="00CC4323">
      <w:pPr>
        <w:spacing w:line="276" w:lineRule="auto"/>
        <w:ind w:firstLine="0"/>
        <w:jc w:val="center"/>
        <w:rPr>
          <w:rFonts w:eastAsia="Calibri"/>
          <w:lang w:val="en-US"/>
        </w:rPr>
      </w:pPr>
    </w:p>
    <w:p w14:paraId="015E017E" w14:textId="1D9CFEF8" w:rsidR="00CC4323" w:rsidRDefault="00CC4323" w:rsidP="00CC4323">
      <w:pPr>
        <w:spacing w:line="276" w:lineRule="auto"/>
        <w:rPr>
          <w:rFonts w:eastAsia="Calibri"/>
          <w:lang w:val="ru-RU"/>
        </w:rPr>
      </w:pPr>
      <w:r>
        <w:rPr>
          <w:rFonts w:eastAsia="Calibri"/>
        </w:rPr>
        <w:t xml:space="preserve">Конфлікт виник через лишню порожній рядок у гілкці </w:t>
      </w:r>
      <w:r>
        <w:rPr>
          <w:rFonts w:eastAsia="Calibri"/>
          <w:lang w:val="en-US"/>
        </w:rPr>
        <w:t>master</w:t>
      </w:r>
      <w:r w:rsidRPr="00CC4323">
        <w:rPr>
          <w:rFonts w:eastAsia="Calibri"/>
          <w:lang w:val="ru-RU"/>
        </w:rPr>
        <w:t xml:space="preserve">, </w:t>
      </w:r>
      <w:r>
        <w:rPr>
          <w:rFonts w:eastAsia="Calibri"/>
        </w:rPr>
        <w:t xml:space="preserve">тому його було швико вирішено та проведено </w:t>
      </w:r>
      <w:r>
        <w:rPr>
          <w:rFonts w:eastAsia="Calibri"/>
          <w:lang w:val="en-US"/>
        </w:rPr>
        <w:t>merge</w:t>
      </w:r>
      <w:r w:rsidRPr="00CC4323">
        <w:rPr>
          <w:rFonts w:eastAsia="Calibri"/>
          <w:lang w:val="ru-RU"/>
        </w:rPr>
        <w:t>(</w:t>
      </w:r>
      <w:r>
        <w:rPr>
          <w:rFonts w:eastAsia="Calibri"/>
        </w:rPr>
        <w:t>рис.6.9)</w:t>
      </w:r>
      <w:r w:rsidRPr="00CC4323">
        <w:rPr>
          <w:rFonts w:eastAsia="Calibri"/>
          <w:lang w:val="ru-RU"/>
        </w:rPr>
        <w:t>.</w:t>
      </w:r>
    </w:p>
    <w:p w14:paraId="2AEE2A77" w14:textId="678CACA8" w:rsidR="00CC4323" w:rsidRPr="00CC4323" w:rsidRDefault="00CC4323" w:rsidP="00CC4323">
      <w:pPr>
        <w:spacing w:line="276" w:lineRule="auto"/>
        <w:ind w:firstLine="0"/>
        <w:jc w:val="center"/>
        <w:rPr>
          <w:rFonts w:eastAsia="Calibri"/>
          <w:lang w:val="ru-RU"/>
        </w:rPr>
      </w:pPr>
      <w:r w:rsidRPr="00CC4323">
        <w:rPr>
          <w:rFonts w:eastAsia="Calibri"/>
          <w:lang w:val="ru-RU"/>
        </w:rPr>
        <w:drawing>
          <wp:inline distT="0" distB="0" distL="0" distR="0" wp14:anchorId="1AC88738" wp14:editId="5E7FAB28">
            <wp:extent cx="6120130" cy="2308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9683" w14:textId="2EFB3495" w:rsidR="00B635DD" w:rsidRDefault="00CC4323" w:rsidP="00B635DD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 xml:space="preserve">Рисунок 6.9 </w:t>
      </w:r>
      <w:r>
        <w:rPr>
          <w:rFonts w:eastAsia="Calibri"/>
        </w:rPr>
        <w:softHyphen/>
      </w:r>
      <w:r>
        <w:rPr>
          <w:rFonts w:eastAsia="Calibri"/>
        </w:rPr>
        <w:softHyphen/>
        <w:t>– Злиття гілок</w:t>
      </w:r>
    </w:p>
    <w:p w14:paraId="761D0680" w14:textId="528F5C8D" w:rsidR="00B4273B" w:rsidRDefault="00B4273B" w:rsidP="00B635DD">
      <w:pPr>
        <w:spacing w:line="276" w:lineRule="auto"/>
        <w:ind w:firstLine="0"/>
        <w:jc w:val="center"/>
        <w:rPr>
          <w:rFonts w:eastAsia="Calibri"/>
        </w:rPr>
      </w:pPr>
    </w:p>
    <w:p w14:paraId="60DE7765" w14:textId="19802B8D" w:rsidR="00B4273B" w:rsidRDefault="00B4273B" w:rsidP="00B4273B">
      <w:pPr>
        <w:spacing w:line="276" w:lineRule="auto"/>
        <w:ind w:firstLine="0"/>
        <w:rPr>
          <w:rFonts w:eastAsia="Calibri"/>
        </w:rPr>
      </w:pPr>
      <w:r>
        <w:rPr>
          <w:rFonts w:eastAsia="Calibri"/>
        </w:rPr>
        <w:t xml:space="preserve">Посилання на репозиторій: </w:t>
      </w:r>
      <w:hyperlink r:id="rId15" w:history="1">
        <w:r w:rsidRPr="00B4273B">
          <w:rPr>
            <w:rStyle w:val="a5"/>
            <w:rFonts w:eastAsia="Calibri"/>
          </w:rPr>
          <w:t>https://github.com/Dimanaka/GoodHabitsTracker</w:t>
        </w:r>
      </w:hyperlink>
    </w:p>
    <w:p w14:paraId="59DF6DA3" w14:textId="77777777" w:rsidR="00CC4323" w:rsidRPr="00CC4323" w:rsidRDefault="00CC4323" w:rsidP="00CC4323">
      <w:pPr>
        <w:spacing w:line="276" w:lineRule="auto"/>
        <w:ind w:firstLine="0"/>
        <w:jc w:val="center"/>
        <w:rPr>
          <w:rFonts w:eastAsia="Calibri"/>
          <w:b/>
          <w:bCs/>
        </w:rPr>
      </w:pPr>
      <w:r w:rsidRPr="00CC4323">
        <w:rPr>
          <w:rFonts w:eastAsia="Calibri"/>
          <w:b/>
          <w:bCs/>
        </w:rPr>
        <w:t>Висновок</w:t>
      </w:r>
    </w:p>
    <w:p w14:paraId="59EC0985" w14:textId="2947DA25" w:rsidR="00CC4323" w:rsidRPr="00CC4323" w:rsidRDefault="00CC4323" w:rsidP="007850A6">
      <w:pPr>
        <w:spacing w:line="276" w:lineRule="auto"/>
        <w:rPr>
          <w:rFonts w:eastAsia="Calibri"/>
        </w:rPr>
      </w:pPr>
      <w:r w:rsidRPr="00CC4323">
        <w:rPr>
          <w:rFonts w:eastAsia="Calibri"/>
        </w:rPr>
        <w:t>У результаті лабораторної роботи №6 успішно реалізовано юніт-тести для застосунку "Трекер корисних звичок" із використанням xUnit.net. Створено шість тестів для класу DatabaseService, які покрили ключові функції (додавання, отримання, видалення звичок). Виявлено та виправлено проблем</w:t>
      </w:r>
      <w:r w:rsidR="007850A6">
        <w:rPr>
          <w:rFonts w:eastAsia="Calibri"/>
        </w:rPr>
        <w:t>у</w:t>
      </w:r>
      <w:r w:rsidRPr="00CC4323">
        <w:rPr>
          <w:rFonts w:eastAsia="Calibri"/>
        </w:rPr>
        <w:t xml:space="preserve"> з несумісністю платформ.</w:t>
      </w:r>
      <w:r w:rsidR="007850A6">
        <w:rPr>
          <w:rFonts w:eastAsia="Calibri"/>
        </w:rPr>
        <w:t xml:space="preserve"> </w:t>
      </w:r>
      <w:r w:rsidRPr="00CC4323">
        <w:rPr>
          <w:rFonts w:eastAsia="Calibri"/>
        </w:rPr>
        <w:t xml:space="preserve">Вивчення xUnit.net і написання тестів поглибило розуміння автоматизованого тестування. </w:t>
      </w:r>
      <w:r w:rsidR="007850A6">
        <w:rPr>
          <w:rFonts w:eastAsia="Calibri"/>
        </w:rPr>
        <w:t>І</w:t>
      </w:r>
      <w:r w:rsidRPr="00CC4323">
        <w:rPr>
          <w:rFonts w:eastAsia="Calibri"/>
        </w:rPr>
        <w:t xml:space="preserve">нтеграція з GitHub забезпечила документацію та відтворюваність. Виправлення помилок підкреслило важливість ізоляції тестів і правильного управління ресурсами бази даних. </w:t>
      </w:r>
      <w:r w:rsidRPr="00CC4323">
        <w:rPr>
          <w:rFonts w:eastAsia="Calibri"/>
        </w:rPr>
        <w:lastRenderedPageBreak/>
        <w:t>Набуті навички будуть корисними для забезпечення якості в майбутніх проєктах</w:t>
      </w:r>
    </w:p>
    <w:p w14:paraId="52AAAEA5" w14:textId="77777777" w:rsidR="00CC4323" w:rsidRPr="00B635DD" w:rsidRDefault="00CC4323" w:rsidP="00CC4323">
      <w:pPr>
        <w:spacing w:line="276" w:lineRule="auto"/>
        <w:rPr>
          <w:rFonts w:eastAsia="Calibri"/>
        </w:rPr>
      </w:pPr>
    </w:p>
    <w:p w14:paraId="055B7151" w14:textId="4DB779CA" w:rsidR="005256E7" w:rsidRPr="005256E7" w:rsidRDefault="005256E7" w:rsidP="005256E7">
      <w:pPr>
        <w:spacing w:line="276" w:lineRule="auto"/>
        <w:rPr>
          <w:rFonts w:eastAsia="Calibri"/>
        </w:rPr>
      </w:pPr>
    </w:p>
    <w:p w14:paraId="6883962E" w14:textId="53E2A67C" w:rsidR="00FA46CD" w:rsidRPr="00FA46CD" w:rsidRDefault="00FA46CD" w:rsidP="00FA46CD">
      <w:pPr>
        <w:spacing w:line="276" w:lineRule="auto"/>
        <w:rPr>
          <w:rFonts w:eastAsia="Calibri"/>
        </w:rPr>
      </w:pPr>
    </w:p>
    <w:p w14:paraId="2D5F45A4" w14:textId="77777777" w:rsidR="00FA46CD" w:rsidRPr="00FA46CD" w:rsidRDefault="00FA46CD" w:rsidP="002C4705">
      <w:pPr>
        <w:spacing w:line="276" w:lineRule="auto"/>
        <w:ind w:firstLine="0"/>
        <w:jc w:val="center"/>
        <w:rPr>
          <w:rFonts w:eastAsia="Calibri"/>
        </w:rPr>
      </w:pPr>
    </w:p>
    <w:sectPr w:rsidR="00FA46CD" w:rsidRPr="00FA46CD" w:rsidSect="0075487B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086"/>
    <w:multiLevelType w:val="multilevel"/>
    <w:tmpl w:val="7290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66D4F"/>
    <w:multiLevelType w:val="multilevel"/>
    <w:tmpl w:val="1820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E7110"/>
    <w:multiLevelType w:val="multilevel"/>
    <w:tmpl w:val="77C4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F0EF0"/>
    <w:multiLevelType w:val="hybridMultilevel"/>
    <w:tmpl w:val="8684E4F4"/>
    <w:lvl w:ilvl="0" w:tplc="D6C27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04"/>
    <w:rsid w:val="002014CF"/>
    <w:rsid w:val="002C4705"/>
    <w:rsid w:val="00322D60"/>
    <w:rsid w:val="003A5434"/>
    <w:rsid w:val="005256E7"/>
    <w:rsid w:val="005C5E45"/>
    <w:rsid w:val="00707A14"/>
    <w:rsid w:val="0075487B"/>
    <w:rsid w:val="007850A6"/>
    <w:rsid w:val="00B4273B"/>
    <w:rsid w:val="00B635DD"/>
    <w:rsid w:val="00CC4323"/>
    <w:rsid w:val="00DF48A4"/>
    <w:rsid w:val="00E15268"/>
    <w:rsid w:val="00EC2E13"/>
    <w:rsid w:val="00F40104"/>
    <w:rsid w:val="00FA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C773"/>
  <w15:chartTrackingRefBased/>
  <w15:docId w15:val="{03CE5DF0-077E-4794-9E00-F6689E74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E13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6CD"/>
    <w:rPr>
      <w:sz w:val="24"/>
      <w:szCs w:val="24"/>
    </w:rPr>
  </w:style>
  <w:style w:type="paragraph" w:styleId="a4">
    <w:name w:val="List Paragraph"/>
    <w:basedOn w:val="a"/>
    <w:uiPriority w:val="34"/>
    <w:qFormat/>
    <w:rsid w:val="005256E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27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manaka/GoodHabitsTracke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cuments\&#1053;&#1072;&#1089;&#1090;&#1088;&#1086;&#1102;&#1074;&#1072;&#1085;&#1110;%20&#1096;&#1072;&#1073;&#1083;&#1086;&#1085;&#1080;%20Office\&#1030;&#1047;&#1056;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5095-54E5-40B3-BE2B-0D59ABA4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ІЗРПЗ.dotx</Template>
  <TotalTime>509</TotalTime>
  <Pages>8</Pages>
  <Words>4040</Words>
  <Characters>2304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Yovenko Dmytro</cp:lastModifiedBy>
  <cp:revision>2</cp:revision>
  <dcterms:created xsi:type="dcterms:W3CDTF">2025-05-18T11:03:00Z</dcterms:created>
  <dcterms:modified xsi:type="dcterms:W3CDTF">2025-05-18T19:32:00Z</dcterms:modified>
</cp:coreProperties>
</file>