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91D6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  <w:bookmarkStart w:id="0" w:name="_top"/>
      <w:bookmarkEnd w:id="0"/>
      <w:r w:rsidRPr="00FF49CF">
        <w:rPr>
          <w:rFonts w:eastAsia="Calibri"/>
          <w:sz w:val="32"/>
          <w:szCs w:val="32"/>
          <w:lang w:val="ru-RU"/>
        </w:rPr>
        <w:t xml:space="preserve">МІНІСТЕРСТВО ОСВІТИ І НАУКИ УКРАЇНИ </w:t>
      </w:r>
    </w:p>
    <w:p w14:paraId="658BBC65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</w:p>
    <w:p w14:paraId="3CC7600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  <w:lang w:val="ru-RU"/>
        </w:rPr>
      </w:pPr>
      <w:r w:rsidRPr="00FF49CF">
        <w:rPr>
          <w:rFonts w:eastAsia="Calibri"/>
          <w:sz w:val="32"/>
          <w:szCs w:val="32"/>
          <w:lang w:val="ru-RU"/>
        </w:rPr>
        <w:t>КИЇВСЬКИЙ НАЦІОНАЛЬНИЙ УНІВЕРСИТЕТ</w:t>
      </w:r>
    </w:p>
    <w:p w14:paraId="47BCF278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  <w:r w:rsidRPr="00FF49CF">
        <w:rPr>
          <w:rFonts w:eastAsia="Calibri"/>
          <w:sz w:val="32"/>
          <w:szCs w:val="32"/>
          <w:lang w:val="ru-RU"/>
        </w:rPr>
        <w:t>БУДІВНИЦТВА І АРХІТЕКТУРИ</w:t>
      </w:r>
    </w:p>
    <w:p w14:paraId="36AEC953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6A6E45EC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237D6799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1CFC0B89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0C534E08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72E5326A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5DCBFE79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  <w:r w:rsidRPr="00FF49CF">
        <w:rPr>
          <w:rFonts w:eastAsia="Calibri"/>
          <w:sz w:val="32"/>
          <w:szCs w:val="32"/>
        </w:rPr>
        <w:t>Кафедра інформаційних технологій</w:t>
      </w:r>
    </w:p>
    <w:p w14:paraId="75EE4C6F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sz w:val="32"/>
          <w:szCs w:val="32"/>
        </w:rPr>
      </w:pPr>
    </w:p>
    <w:p w14:paraId="51F72E6B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</w:rPr>
      </w:pPr>
    </w:p>
    <w:p w14:paraId="12BC8E86" w14:textId="77777777" w:rsidR="00EC2E13" w:rsidRPr="00FF49CF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</w:rPr>
      </w:pPr>
    </w:p>
    <w:p w14:paraId="66B46160" w14:textId="39CC1AEB" w:rsidR="00EC2E13" w:rsidRPr="003E7E52" w:rsidRDefault="00EC2E13" w:rsidP="00EC2E13">
      <w:pPr>
        <w:spacing w:line="276" w:lineRule="auto"/>
        <w:ind w:firstLine="0"/>
        <w:jc w:val="center"/>
        <w:rPr>
          <w:rFonts w:eastAsia="Calibri"/>
          <w:b/>
          <w:sz w:val="32"/>
          <w:szCs w:val="32"/>
          <w:lang w:val="ru-RU"/>
        </w:rPr>
      </w:pPr>
      <w:r>
        <w:rPr>
          <w:rFonts w:eastAsia="Calibri"/>
          <w:b/>
          <w:sz w:val="32"/>
          <w:szCs w:val="32"/>
        </w:rPr>
        <w:t>Лабораторна  робота №</w:t>
      </w:r>
      <w:r w:rsidR="002014CF">
        <w:rPr>
          <w:rFonts w:eastAsia="Calibri"/>
          <w:b/>
          <w:sz w:val="32"/>
          <w:szCs w:val="32"/>
        </w:rPr>
        <w:t xml:space="preserve"> </w:t>
      </w:r>
      <w:r w:rsidR="003E7E52" w:rsidRPr="003E7E52">
        <w:rPr>
          <w:rFonts w:eastAsia="Calibri"/>
          <w:b/>
          <w:sz w:val="32"/>
          <w:szCs w:val="32"/>
          <w:lang w:val="ru-RU"/>
        </w:rPr>
        <w:t>7</w:t>
      </w:r>
    </w:p>
    <w:p w14:paraId="310890A5" w14:textId="77777777" w:rsidR="00EC2E13" w:rsidRPr="002014CF" w:rsidRDefault="00EC2E13" w:rsidP="00EC2E13">
      <w:pPr>
        <w:spacing w:line="276" w:lineRule="auto"/>
        <w:ind w:firstLine="0"/>
        <w:jc w:val="center"/>
        <w:rPr>
          <w:rFonts w:eastAsia="Calibri"/>
          <w:bCs/>
        </w:rPr>
      </w:pPr>
      <w:r w:rsidRPr="00E93A79">
        <w:rPr>
          <w:rFonts w:eastAsia="Calibri"/>
          <w:bCs/>
        </w:rPr>
        <w:t xml:space="preserve">З дисципліни: </w:t>
      </w:r>
      <w:r w:rsidR="003A5434">
        <w:rPr>
          <w:rFonts w:eastAsia="Calibri"/>
          <w:bCs/>
        </w:rPr>
        <w:t xml:space="preserve">Інструментальні засоби </w:t>
      </w:r>
      <w:r w:rsidR="002014CF">
        <w:rPr>
          <w:rFonts w:eastAsia="Calibri"/>
          <w:bCs/>
        </w:rPr>
        <w:t>розробки програмного забезпечення</w:t>
      </w:r>
    </w:p>
    <w:p w14:paraId="30A1CB94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4A0BCB1A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417B7239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37D9BD03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373500CB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076C4A62" w14:textId="77777777" w:rsidR="002014CF" w:rsidRPr="00E93A79" w:rsidRDefault="002014CF" w:rsidP="00EC2E13">
      <w:pPr>
        <w:spacing w:line="276" w:lineRule="auto"/>
        <w:jc w:val="center"/>
        <w:rPr>
          <w:rFonts w:eastAsia="Calibri"/>
        </w:rPr>
      </w:pPr>
    </w:p>
    <w:p w14:paraId="606E54E3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03BB66A7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Виконав:</w:t>
      </w:r>
    </w:p>
    <w:p w14:paraId="475DD482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Студент групи ІСТм-24</w:t>
      </w:r>
    </w:p>
    <w:p w14:paraId="75AE4FC6" w14:textId="77777777" w:rsidR="00EC2E13" w:rsidRPr="00E93A79" w:rsidRDefault="00EC2E13" w:rsidP="00EC2E13">
      <w:pPr>
        <w:spacing w:line="276" w:lineRule="auto"/>
        <w:ind w:left="3402" w:right="-1" w:firstLine="3402"/>
        <w:rPr>
          <w:rFonts w:eastAsia="Calibri"/>
        </w:rPr>
      </w:pPr>
      <w:r w:rsidRPr="00E93A79">
        <w:rPr>
          <w:rFonts w:eastAsia="Calibri"/>
        </w:rPr>
        <w:t>Йовенко Дмитро</w:t>
      </w:r>
    </w:p>
    <w:p w14:paraId="3B3742E2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520DBDEE" w14:textId="77777777" w:rsidR="00E15268" w:rsidRDefault="00E15268" w:rsidP="00EC2E13">
      <w:pPr>
        <w:spacing w:line="276" w:lineRule="auto"/>
        <w:jc w:val="center"/>
        <w:rPr>
          <w:rFonts w:eastAsia="Calibri"/>
        </w:rPr>
      </w:pPr>
    </w:p>
    <w:p w14:paraId="743C2787" w14:textId="77777777" w:rsidR="00E15268" w:rsidRDefault="00E15268" w:rsidP="00EC2E13">
      <w:pPr>
        <w:spacing w:line="276" w:lineRule="auto"/>
        <w:jc w:val="center"/>
        <w:rPr>
          <w:rFonts w:eastAsia="Calibri"/>
        </w:rPr>
      </w:pPr>
    </w:p>
    <w:p w14:paraId="42C55E9A" w14:textId="77777777" w:rsidR="00E15268" w:rsidRPr="00E93A79" w:rsidRDefault="00E15268" w:rsidP="00EC2E13">
      <w:pPr>
        <w:spacing w:line="276" w:lineRule="auto"/>
        <w:jc w:val="center"/>
        <w:rPr>
          <w:rFonts w:eastAsia="Calibri"/>
        </w:rPr>
      </w:pPr>
    </w:p>
    <w:p w14:paraId="28CB1DD4" w14:textId="77777777" w:rsidR="00EC2E13" w:rsidRPr="00E93A79" w:rsidRDefault="00EC2E13" w:rsidP="00EC2E13">
      <w:pPr>
        <w:spacing w:line="276" w:lineRule="auto"/>
        <w:ind w:firstLine="0"/>
        <w:rPr>
          <w:rFonts w:eastAsia="Calibri"/>
        </w:rPr>
      </w:pPr>
    </w:p>
    <w:p w14:paraId="1344065D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33B4E80A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3E36A1B2" w14:textId="77777777" w:rsidR="00EC2E13" w:rsidRDefault="00EC2E13" w:rsidP="00EC2E13">
      <w:pPr>
        <w:spacing w:line="276" w:lineRule="auto"/>
        <w:jc w:val="center"/>
        <w:rPr>
          <w:rFonts w:eastAsia="Calibri"/>
        </w:rPr>
      </w:pPr>
    </w:p>
    <w:p w14:paraId="50E6103D" w14:textId="77777777" w:rsidR="00EC2E13" w:rsidRPr="00E93A79" w:rsidRDefault="00EC2E13" w:rsidP="00EC2E13">
      <w:pPr>
        <w:spacing w:line="276" w:lineRule="auto"/>
        <w:jc w:val="center"/>
        <w:rPr>
          <w:rFonts w:eastAsia="Calibri"/>
        </w:rPr>
      </w:pPr>
    </w:p>
    <w:p w14:paraId="2509E78D" w14:textId="77777777" w:rsidR="00EC2E13" w:rsidRPr="00E93A79" w:rsidRDefault="00EC2E13" w:rsidP="00EC2E13">
      <w:pPr>
        <w:spacing w:line="276" w:lineRule="auto"/>
        <w:ind w:firstLine="0"/>
        <w:rPr>
          <w:rFonts w:eastAsia="Calibri"/>
        </w:rPr>
      </w:pPr>
    </w:p>
    <w:p w14:paraId="0804DB93" w14:textId="66316A2F" w:rsidR="00EC2E13" w:rsidRDefault="00EC2E13" w:rsidP="002014CF">
      <w:pPr>
        <w:spacing w:line="276" w:lineRule="auto"/>
        <w:ind w:firstLine="0"/>
        <w:jc w:val="center"/>
        <w:rPr>
          <w:rFonts w:eastAsia="Calibri"/>
        </w:rPr>
      </w:pPr>
      <w:r w:rsidRPr="00E93A79">
        <w:rPr>
          <w:rFonts w:eastAsia="Calibri"/>
        </w:rPr>
        <w:t>Київ-202</w:t>
      </w:r>
      <w:r w:rsidR="003A5434">
        <w:rPr>
          <w:rFonts w:eastAsia="Calibri"/>
        </w:rPr>
        <w:t>5</w:t>
      </w:r>
    </w:p>
    <w:p w14:paraId="6079F849" w14:textId="1E1F623D" w:rsidR="003E7E52" w:rsidRPr="003E7E52" w:rsidRDefault="003E7E52" w:rsidP="00BC4351">
      <w:pPr>
        <w:spacing w:line="276" w:lineRule="auto"/>
        <w:rPr>
          <w:rFonts w:eastAsia="Calibri"/>
        </w:rPr>
      </w:pPr>
      <w:r w:rsidRPr="003E7E52">
        <w:rPr>
          <w:rFonts w:eastAsia="Calibri"/>
          <w:b/>
          <w:bCs/>
        </w:rPr>
        <w:lastRenderedPageBreak/>
        <w:t>Мета</w:t>
      </w:r>
      <w:r w:rsidR="00BC4351">
        <w:rPr>
          <w:rFonts w:eastAsia="Calibri"/>
          <w:b/>
          <w:bCs/>
        </w:rPr>
        <w:t xml:space="preserve">: </w:t>
      </w:r>
      <w:r w:rsidRPr="003E7E52">
        <w:rPr>
          <w:rFonts w:eastAsia="Calibri"/>
        </w:rPr>
        <w:t xml:space="preserve">інтеграція DevOps-практик у проєкт "Трекер корисних звичок" за допомогою GitHub Actions. </w:t>
      </w:r>
    </w:p>
    <w:p w14:paraId="1387A0A4" w14:textId="77777777" w:rsidR="003E7E52" w:rsidRPr="003E7E52" w:rsidRDefault="003E7E52" w:rsidP="00DF5847">
      <w:pPr>
        <w:spacing w:line="276" w:lineRule="auto"/>
        <w:ind w:firstLine="0"/>
        <w:jc w:val="center"/>
        <w:rPr>
          <w:rFonts w:eastAsia="Calibri"/>
          <w:b/>
          <w:bCs/>
        </w:rPr>
      </w:pPr>
      <w:r w:rsidRPr="003E7E52">
        <w:rPr>
          <w:rFonts w:eastAsia="Calibri"/>
          <w:b/>
          <w:bCs/>
        </w:rPr>
        <w:t>Постановка задачі</w:t>
      </w:r>
    </w:p>
    <w:p w14:paraId="552A828D" w14:textId="77777777" w:rsidR="003E7E52" w:rsidRPr="003E7E52" w:rsidRDefault="003E7E52" w:rsidP="003E7E52">
      <w:pPr>
        <w:numPr>
          <w:ilvl w:val="0"/>
          <w:numId w:val="1"/>
        </w:numPr>
        <w:spacing w:line="276" w:lineRule="auto"/>
        <w:rPr>
          <w:rFonts w:eastAsia="Calibri"/>
        </w:rPr>
      </w:pPr>
      <w:r w:rsidRPr="003E7E52">
        <w:rPr>
          <w:rFonts w:eastAsia="Calibri"/>
        </w:rPr>
        <w:t>Налаштувати CI для автоматичної компіляції та тестування при внесенні змін до репозиторію.</w:t>
      </w:r>
    </w:p>
    <w:p w14:paraId="5ADF464B" w14:textId="77777777" w:rsidR="003E7E52" w:rsidRPr="003E7E52" w:rsidRDefault="003E7E52" w:rsidP="003E7E52">
      <w:pPr>
        <w:numPr>
          <w:ilvl w:val="0"/>
          <w:numId w:val="1"/>
        </w:numPr>
        <w:spacing w:line="276" w:lineRule="auto"/>
        <w:rPr>
          <w:rFonts w:eastAsia="Calibri"/>
        </w:rPr>
      </w:pPr>
      <w:r w:rsidRPr="003E7E52">
        <w:rPr>
          <w:rFonts w:eastAsia="Calibri"/>
        </w:rPr>
        <w:t>Налаштувати CD для автоматизації компіляції, тестування та розгортання застосунку.</w:t>
      </w:r>
    </w:p>
    <w:p w14:paraId="42989ABD" w14:textId="71AD0B2A" w:rsidR="003E7E52" w:rsidRPr="003E7E52" w:rsidRDefault="003E7E52" w:rsidP="003E7E52">
      <w:pPr>
        <w:numPr>
          <w:ilvl w:val="0"/>
          <w:numId w:val="1"/>
        </w:numPr>
        <w:spacing w:line="276" w:lineRule="auto"/>
        <w:rPr>
          <w:rFonts w:eastAsia="Calibri"/>
        </w:rPr>
      </w:pPr>
      <w:r w:rsidRPr="003E7E52">
        <w:rPr>
          <w:rFonts w:eastAsia="Calibri"/>
        </w:rPr>
        <w:t>Автоматизувати створення бінарних файлів</w:t>
      </w:r>
      <w:r>
        <w:rPr>
          <w:rFonts w:eastAsia="Calibri"/>
          <w:lang w:val="en-US"/>
        </w:rPr>
        <w:t>.</w:t>
      </w:r>
    </w:p>
    <w:p w14:paraId="73752949" w14:textId="77777777" w:rsidR="003E7E52" w:rsidRPr="003E7E52" w:rsidRDefault="003E7E52" w:rsidP="003E7E52">
      <w:pPr>
        <w:numPr>
          <w:ilvl w:val="0"/>
          <w:numId w:val="1"/>
        </w:numPr>
        <w:spacing w:line="276" w:lineRule="auto"/>
        <w:rPr>
          <w:rFonts w:eastAsia="Calibri"/>
        </w:rPr>
      </w:pPr>
      <w:r w:rsidRPr="003E7E52">
        <w:rPr>
          <w:rFonts w:eastAsia="Calibri"/>
        </w:rPr>
        <w:t>Інтегрувати інструменти моніторингу помилок і автоматизації звітності.</w:t>
      </w:r>
    </w:p>
    <w:p w14:paraId="01D869BB" w14:textId="1A6A0A8A" w:rsidR="003E7E52" w:rsidRPr="00DF5847" w:rsidRDefault="003E7E52" w:rsidP="00DF5847">
      <w:pPr>
        <w:numPr>
          <w:ilvl w:val="0"/>
          <w:numId w:val="1"/>
        </w:numPr>
        <w:spacing w:line="276" w:lineRule="auto"/>
        <w:rPr>
          <w:rFonts w:eastAsia="Calibri"/>
        </w:rPr>
      </w:pPr>
      <w:r w:rsidRPr="003E7E52">
        <w:rPr>
          <w:rFonts w:eastAsia="Calibri"/>
        </w:rPr>
        <w:t>Оформити звіт із описом виконаних дій, труднощів і висновків.</w:t>
      </w:r>
    </w:p>
    <w:p w14:paraId="1123F279" w14:textId="4DD84E24" w:rsidR="003E7E52" w:rsidRPr="00DF5847" w:rsidRDefault="003E7E52" w:rsidP="003E7E52">
      <w:pPr>
        <w:spacing w:line="276" w:lineRule="auto"/>
        <w:ind w:firstLine="0"/>
        <w:jc w:val="center"/>
        <w:rPr>
          <w:rFonts w:eastAsia="Calibri"/>
          <w:b/>
          <w:bCs/>
        </w:rPr>
      </w:pPr>
      <w:r w:rsidRPr="00DF5847">
        <w:rPr>
          <w:rFonts w:eastAsia="Calibri"/>
          <w:b/>
          <w:bCs/>
        </w:rPr>
        <w:t>Хід роботи</w:t>
      </w:r>
    </w:p>
    <w:p w14:paraId="1F7D046C" w14:textId="77777777" w:rsidR="008C0EE3" w:rsidRPr="008C0EE3" w:rsidRDefault="008C0EE3" w:rsidP="008C0EE3">
      <w:pPr>
        <w:spacing w:line="276" w:lineRule="auto"/>
        <w:rPr>
          <w:rFonts w:eastAsia="Calibri"/>
          <w:b/>
          <w:bCs/>
        </w:rPr>
      </w:pPr>
      <w:r w:rsidRPr="008C0EE3">
        <w:rPr>
          <w:rFonts w:eastAsia="Calibri"/>
          <w:b/>
          <w:bCs/>
        </w:rPr>
        <w:t>1.1. Налаштування неперервної інтеграції (CI)</w:t>
      </w:r>
    </w:p>
    <w:p w14:paraId="1A1F5B6F" w14:textId="0045B68B" w:rsidR="008C0EE3" w:rsidRPr="008C0EE3" w:rsidRDefault="008C0EE3" w:rsidP="008C0EE3">
      <w:pPr>
        <w:spacing w:line="276" w:lineRule="auto"/>
        <w:rPr>
          <w:rFonts w:eastAsia="Calibri"/>
        </w:rPr>
      </w:pPr>
      <w:r w:rsidRPr="008C0EE3">
        <w:rPr>
          <w:rFonts w:eastAsia="Calibri"/>
        </w:rPr>
        <w:t>Для автоматизації компіляції та тестування створено робочий процес ci.yml у .github/workflows. Процес запускається при push до гілок ma</w:t>
      </w:r>
      <w:r>
        <w:rPr>
          <w:rFonts w:eastAsia="Calibri"/>
          <w:lang w:val="en-US"/>
        </w:rPr>
        <w:t>ster</w:t>
      </w:r>
      <w:r w:rsidRPr="008C0EE3">
        <w:rPr>
          <w:rFonts w:eastAsia="Calibri"/>
        </w:rPr>
        <w:t xml:space="preserve"> і feature/* або при pull_request до main. Кроки включають:</w:t>
      </w:r>
    </w:p>
    <w:p w14:paraId="40036DA4" w14:textId="77777777" w:rsidR="008C0EE3" w:rsidRPr="008C0EE3" w:rsidRDefault="008C0EE3" w:rsidP="008C0EE3">
      <w:pPr>
        <w:numPr>
          <w:ilvl w:val="0"/>
          <w:numId w:val="2"/>
        </w:numPr>
        <w:spacing w:line="276" w:lineRule="auto"/>
        <w:rPr>
          <w:rFonts w:eastAsia="Calibri"/>
        </w:rPr>
      </w:pPr>
      <w:r w:rsidRPr="008C0EE3">
        <w:rPr>
          <w:rFonts w:eastAsia="Calibri"/>
        </w:rPr>
        <w:t>Клонування репозиторію.</w:t>
      </w:r>
    </w:p>
    <w:p w14:paraId="5E920EE2" w14:textId="77777777" w:rsidR="008C0EE3" w:rsidRPr="008C0EE3" w:rsidRDefault="008C0EE3" w:rsidP="008C0EE3">
      <w:pPr>
        <w:numPr>
          <w:ilvl w:val="0"/>
          <w:numId w:val="2"/>
        </w:numPr>
        <w:spacing w:line="276" w:lineRule="auto"/>
        <w:rPr>
          <w:rFonts w:eastAsia="Calibri"/>
        </w:rPr>
      </w:pPr>
      <w:r w:rsidRPr="008C0EE3">
        <w:rPr>
          <w:rFonts w:eastAsia="Calibri"/>
        </w:rPr>
        <w:t>Встановлення .NET 8.</w:t>
      </w:r>
    </w:p>
    <w:p w14:paraId="2451D9EE" w14:textId="77777777" w:rsidR="008C0EE3" w:rsidRPr="008C0EE3" w:rsidRDefault="008C0EE3" w:rsidP="008C0EE3">
      <w:pPr>
        <w:numPr>
          <w:ilvl w:val="0"/>
          <w:numId w:val="2"/>
        </w:numPr>
        <w:spacing w:line="276" w:lineRule="auto"/>
        <w:rPr>
          <w:rFonts w:eastAsia="Calibri"/>
        </w:rPr>
      </w:pPr>
      <w:r w:rsidRPr="008C0EE3">
        <w:rPr>
          <w:rFonts w:eastAsia="Calibri"/>
        </w:rPr>
        <w:t>Відновлення залежностей (dotnet restore).</w:t>
      </w:r>
    </w:p>
    <w:p w14:paraId="73225387" w14:textId="77777777" w:rsidR="008C0EE3" w:rsidRPr="008C0EE3" w:rsidRDefault="008C0EE3" w:rsidP="008C0EE3">
      <w:pPr>
        <w:numPr>
          <w:ilvl w:val="0"/>
          <w:numId w:val="2"/>
        </w:numPr>
        <w:spacing w:line="276" w:lineRule="auto"/>
        <w:rPr>
          <w:rFonts w:eastAsia="Calibri"/>
        </w:rPr>
      </w:pPr>
      <w:r w:rsidRPr="008C0EE3">
        <w:rPr>
          <w:rFonts w:eastAsia="Calibri"/>
        </w:rPr>
        <w:t>Компіляцію рішення (dotnet build).</w:t>
      </w:r>
    </w:p>
    <w:p w14:paraId="06EB5A9B" w14:textId="0D78A740" w:rsidR="008C0EE3" w:rsidRDefault="008C0EE3" w:rsidP="008C0EE3">
      <w:pPr>
        <w:numPr>
          <w:ilvl w:val="0"/>
          <w:numId w:val="2"/>
        </w:numPr>
        <w:spacing w:line="276" w:lineRule="auto"/>
        <w:rPr>
          <w:rFonts w:eastAsia="Calibri"/>
        </w:rPr>
      </w:pPr>
      <w:r w:rsidRPr="008C0EE3">
        <w:rPr>
          <w:rFonts w:eastAsia="Calibri"/>
        </w:rPr>
        <w:t>Виконання юніт-тестів із HabitsTracker.Test (dotnet test).</w:t>
      </w:r>
    </w:p>
    <w:p w14:paraId="68B4F0EE" w14:textId="7DA21FE1" w:rsidR="008C0EE3" w:rsidRDefault="008C0EE3" w:rsidP="008C0EE3">
      <w:pPr>
        <w:spacing w:line="276" w:lineRule="auto"/>
        <w:ind w:firstLine="0"/>
        <w:jc w:val="center"/>
        <w:rPr>
          <w:rFonts w:eastAsia="Calibri"/>
        </w:rPr>
      </w:pPr>
      <w:r w:rsidRPr="008C0EE3">
        <w:rPr>
          <w:rFonts w:eastAsia="Calibri"/>
        </w:rPr>
        <w:drawing>
          <wp:inline distT="0" distB="0" distL="0" distR="0" wp14:anchorId="46449456" wp14:editId="6B8274C6">
            <wp:extent cx="6282914" cy="3284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103" cy="32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E8BB" w14:textId="72E73799" w:rsidR="008C0EE3" w:rsidRDefault="008C0EE3" w:rsidP="008C0EE3">
      <w:pPr>
        <w:spacing w:line="276" w:lineRule="auto"/>
        <w:ind w:firstLine="0"/>
        <w:jc w:val="center"/>
        <w:rPr>
          <w:rFonts w:eastAsia="Calibri"/>
          <w:lang w:val="en-US"/>
        </w:rPr>
      </w:pPr>
      <w:r>
        <w:rPr>
          <w:rFonts w:eastAsia="Calibri"/>
        </w:rPr>
        <w:t xml:space="preserve">Рисунок 7.1 – Розроблений </w:t>
      </w:r>
      <w:r>
        <w:rPr>
          <w:rFonts w:eastAsia="Calibri"/>
          <w:lang w:val="en-US"/>
        </w:rPr>
        <w:t>CI Pipeline</w:t>
      </w:r>
    </w:p>
    <w:p w14:paraId="2B4CD6CE" w14:textId="32537DE7" w:rsidR="008C0EE3" w:rsidRDefault="008C0EE3" w:rsidP="008C0EE3">
      <w:pPr>
        <w:spacing w:line="276" w:lineRule="auto"/>
        <w:rPr>
          <w:rFonts w:eastAsia="Calibri"/>
          <w:lang w:val="en-US"/>
        </w:rPr>
      </w:pPr>
      <w:r>
        <w:rPr>
          <w:rFonts w:eastAsia="Calibri"/>
        </w:rPr>
        <w:t xml:space="preserve">Для роботи цього робочого процесу у </w:t>
      </w:r>
      <w:r>
        <w:rPr>
          <w:rFonts w:eastAsia="Calibri"/>
          <w:lang w:val="en-US"/>
        </w:rPr>
        <w:t>HabitTracker</w:t>
      </w:r>
      <w:r w:rsidRPr="008C0EE3">
        <w:rPr>
          <w:rFonts w:eastAsia="Calibri"/>
          <w:lang w:val="en-US"/>
        </w:rPr>
        <w:t>.</w:t>
      </w:r>
      <w:r>
        <w:rPr>
          <w:rFonts w:eastAsia="Calibri"/>
          <w:lang w:val="en-US"/>
        </w:rPr>
        <w:t>csproj</w:t>
      </w:r>
      <w:r w:rsidRPr="008C0EE3">
        <w:rPr>
          <w:rFonts w:eastAsia="Calibri"/>
          <w:lang w:val="en-US"/>
        </w:rPr>
        <w:t xml:space="preserve">, </w:t>
      </w:r>
      <w:r>
        <w:rPr>
          <w:rFonts w:eastAsia="Calibri"/>
          <w:lang w:val="ru-RU"/>
        </w:rPr>
        <w:t>додатково</w:t>
      </w:r>
      <w:r w:rsidRPr="008C0EE3">
        <w:rPr>
          <w:rFonts w:eastAsia="Calibri"/>
          <w:lang w:val="en-US"/>
        </w:rPr>
        <w:t xml:space="preserve"> </w:t>
      </w:r>
      <w:r>
        <w:rPr>
          <w:rFonts w:eastAsia="Calibri"/>
          <w:lang w:val="ru-RU"/>
        </w:rPr>
        <w:t>було</w:t>
      </w:r>
      <w:r w:rsidRPr="008C0EE3">
        <w:rPr>
          <w:rFonts w:eastAsia="Calibri"/>
          <w:lang w:val="en-US"/>
        </w:rPr>
        <w:t xml:space="preserve"> </w:t>
      </w:r>
      <w:r>
        <w:rPr>
          <w:rFonts w:eastAsia="Calibri"/>
          <w:lang w:val="ru-RU"/>
        </w:rPr>
        <w:t>визначено</w:t>
      </w:r>
      <w:r w:rsidRPr="008C0EE3">
        <w:rPr>
          <w:rFonts w:eastAsia="Calibri"/>
          <w:lang w:val="en-US"/>
        </w:rPr>
        <w:t xml:space="preserve"> </w:t>
      </w:r>
      <w:r w:rsidRPr="008C0EE3">
        <w:rPr>
          <w:rFonts w:eastAsia="Calibri"/>
        </w:rPr>
        <w:t>RuntimeIdentifiers</w:t>
      </w:r>
      <w:r>
        <w:rPr>
          <w:rFonts w:eastAsia="Calibri"/>
        </w:rPr>
        <w:t xml:space="preserve"> для платформ </w:t>
      </w:r>
      <w:r>
        <w:rPr>
          <w:rFonts w:eastAsia="Calibri"/>
          <w:lang w:val="en-US"/>
        </w:rPr>
        <w:t>Windows – win-x64, Android – android-arm64.</w:t>
      </w:r>
    </w:p>
    <w:p w14:paraId="4811D478" w14:textId="5821234C" w:rsidR="008C0EE3" w:rsidRDefault="008C0EE3" w:rsidP="008C0EE3">
      <w:pPr>
        <w:spacing w:line="276" w:lineRule="auto"/>
        <w:rPr>
          <w:rFonts w:eastAsia="Calibri"/>
          <w:lang w:val="ru-RU"/>
        </w:rPr>
      </w:pPr>
      <w:r>
        <w:rPr>
          <w:rFonts w:eastAsia="Calibri"/>
        </w:rPr>
        <w:lastRenderedPageBreak/>
        <w:t xml:space="preserve">Приклад успічного виконання робочого процесу </w:t>
      </w:r>
      <w:r>
        <w:rPr>
          <w:rFonts w:eastAsia="Calibri"/>
          <w:lang w:val="en-US"/>
        </w:rPr>
        <w:t>ci</w:t>
      </w:r>
      <w:r w:rsidRPr="008C0EE3">
        <w:rPr>
          <w:rFonts w:eastAsia="Calibri"/>
          <w:lang w:val="ru-RU"/>
        </w:rPr>
        <w:t>.</w:t>
      </w:r>
      <w:r>
        <w:rPr>
          <w:rFonts w:eastAsia="Calibri"/>
          <w:lang w:val="en-US"/>
        </w:rPr>
        <w:t>yml</w:t>
      </w:r>
      <w:r w:rsidRPr="008C0EE3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зображено на рисунку 7.2.</w:t>
      </w:r>
    </w:p>
    <w:p w14:paraId="0A541007" w14:textId="0E2ABDAC" w:rsidR="008C0EE3" w:rsidRPr="008C0EE3" w:rsidRDefault="008C0EE3" w:rsidP="008C0EE3">
      <w:pPr>
        <w:spacing w:line="276" w:lineRule="auto"/>
        <w:ind w:firstLine="0"/>
        <w:jc w:val="center"/>
        <w:rPr>
          <w:rFonts w:eastAsia="Calibri"/>
          <w:lang w:val="ru-RU"/>
        </w:rPr>
      </w:pPr>
      <w:r w:rsidRPr="008C0EE3">
        <w:rPr>
          <w:rFonts w:eastAsia="Calibri"/>
          <w:lang w:val="ru-RU"/>
        </w:rPr>
        <w:drawing>
          <wp:inline distT="0" distB="0" distL="0" distR="0" wp14:anchorId="18BB3445" wp14:editId="010F29C7">
            <wp:extent cx="6120130" cy="522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A147" w14:textId="71222294" w:rsidR="003E7E52" w:rsidRPr="008C0EE3" w:rsidRDefault="008C0EE3" w:rsidP="008C0EE3">
      <w:pPr>
        <w:spacing w:line="276" w:lineRule="auto"/>
        <w:ind w:firstLine="0"/>
        <w:jc w:val="center"/>
        <w:rPr>
          <w:rFonts w:eastAsia="Calibri"/>
          <w:lang w:val="ru-RU"/>
        </w:rPr>
      </w:pPr>
      <w:r>
        <w:rPr>
          <w:rFonts w:eastAsia="Calibri"/>
        </w:rPr>
        <w:t>Рисунок 7.2 – Успішне виконання</w:t>
      </w:r>
      <w:r w:rsidRPr="008C0EE3">
        <w:rPr>
          <w:rFonts w:eastAsia="Calibri"/>
          <w:lang w:val="ru-RU"/>
        </w:rPr>
        <w:t xml:space="preserve"> </w:t>
      </w:r>
      <w:r>
        <w:rPr>
          <w:rFonts w:eastAsia="Calibri"/>
          <w:lang w:val="en-US"/>
        </w:rPr>
        <w:t>CI</w:t>
      </w:r>
      <w:r w:rsidRPr="008C0EE3">
        <w:rPr>
          <w:rFonts w:eastAsia="Calibri"/>
          <w:lang w:val="ru-RU"/>
        </w:rPr>
        <w:t xml:space="preserve"> </w:t>
      </w:r>
      <w:r>
        <w:rPr>
          <w:rFonts w:eastAsia="Calibri"/>
          <w:lang w:val="en-US"/>
        </w:rPr>
        <w:t>Pipeline</w:t>
      </w:r>
    </w:p>
    <w:p w14:paraId="2F9F9215" w14:textId="77777777" w:rsidR="008C0EE3" w:rsidRPr="008C0EE3" w:rsidRDefault="008C0EE3" w:rsidP="008C0EE3">
      <w:pPr>
        <w:spacing w:line="276" w:lineRule="auto"/>
        <w:rPr>
          <w:rFonts w:eastAsia="Calibri"/>
          <w:b/>
          <w:bCs/>
        </w:rPr>
      </w:pPr>
      <w:r w:rsidRPr="008C0EE3">
        <w:rPr>
          <w:rFonts w:eastAsia="Calibri"/>
          <w:b/>
          <w:bCs/>
        </w:rPr>
        <w:t>1.2. Налаштування неперервної доставки (CD)</w:t>
      </w:r>
    </w:p>
    <w:p w14:paraId="17B3FD55" w14:textId="77777777" w:rsidR="008C0EE3" w:rsidRPr="008C0EE3" w:rsidRDefault="008C0EE3" w:rsidP="008C0EE3">
      <w:pPr>
        <w:spacing w:line="276" w:lineRule="auto"/>
        <w:rPr>
          <w:rFonts w:eastAsia="Calibri"/>
        </w:rPr>
      </w:pPr>
      <w:r w:rsidRPr="008C0EE3">
        <w:rPr>
          <w:rFonts w:eastAsia="Calibri"/>
        </w:rPr>
        <w:t>Для автоматизації розгортання створено робочий процес cd.yml, який запускається при push до main. Кроки включають:</w:t>
      </w:r>
    </w:p>
    <w:p w14:paraId="6F0A6737" w14:textId="77777777" w:rsidR="008C0EE3" w:rsidRPr="008C0EE3" w:rsidRDefault="008C0EE3" w:rsidP="008C0EE3">
      <w:pPr>
        <w:numPr>
          <w:ilvl w:val="0"/>
          <w:numId w:val="3"/>
        </w:numPr>
        <w:spacing w:line="276" w:lineRule="auto"/>
        <w:rPr>
          <w:rFonts w:eastAsia="Calibri"/>
        </w:rPr>
      </w:pPr>
      <w:r w:rsidRPr="008C0EE3">
        <w:rPr>
          <w:rFonts w:eastAsia="Calibri"/>
        </w:rPr>
        <w:t>Компіляцію Android APK у режимі Release (dotnet publish -f net8.0-android).</w:t>
      </w:r>
    </w:p>
    <w:p w14:paraId="7D2691CD" w14:textId="77777777" w:rsidR="008C0EE3" w:rsidRPr="008C0EE3" w:rsidRDefault="008C0EE3" w:rsidP="008C0EE3">
      <w:pPr>
        <w:numPr>
          <w:ilvl w:val="0"/>
          <w:numId w:val="3"/>
        </w:numPr>
        <w:spacing w:line="276" w:lineRule="auto"/>
        <w:rPr>
          <w:rFonts w:eastAsia="Calibri"/>
        </w:rPr>
      </w:pPr>
      <w:r w:rsidRPr="008C0EE3">
        <w:rPr>
          <w:rFonts w:eastAsia="Calibri"/>
        </w:rPr>
        <w:t>Збереження APK як артефакт для подальшого використання.</w:t>
      </w:r>
    </w:p>
    <w:p w14:paraId="45958D96" w14:textId="0896CE2B" w:rsidR="008C0EE3" w:rsidRDefault="00E600EF" w:rsidP="00E600EF">
      <w:pPr>
        <w:spacing w:line="276" w:lineRule="auto"/>
        <w:ind w:firstLine="0"/>
        <w:jc w:val="center"/>
        <w:rPr>
          <w:rFonts w:eastAsia="Calibri"/>
        </w:rPr>
      </w:pPr>
      <w:r w:rsidRPr="00E600EF">
        <w:rPr>
          <w:rFonts w:eastAsia="Calibri"/>
        </w:rPr>
        <w:lastRenderedPageBreak/>
        <w:drawing>
          <wp:inline distT="0" distB="0" distL="0" distR="0" wp14:anchorId="77AEE804" wp14:editId="6CA3D112">
            <wp:extent cx="5760720" cy="420129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325" cy="42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054A" w14:textId="6531B0F3" w:rsidR="00E600EF" w:rsidRDefault="00E600EF" w:rsidP="00E600EF">
      <w:pPr>
        <w:spacing w:line="276" w:lineRule="auto"/>
        <w:ind w:firstLine="0"/>
        <w:jc w:val="center"/>
        <w:rPr>
          <w:rFonts w:eastAsia="Calibri"/>
          <w:lang w:val="en-US"/>
        </w:rPr>
      </w:pPr>
      <w:r>
        <w:rPr>
          <w:rFonts w:eastAsia="Calibri"/>
        </w:rPr>
        <w:t xml:space="preserve">Рисунок 7.3 – Розроблений </w:t>
      </w:r>
      <w:r>
        <w:rPr>
          <w:rFonts w:eastAsia="Calibri"/>
          <w:lang w:val="en-US"/>
        </w:rPr>
        <w:t>CD Pipeline</w:t>
      </w:r>
    </w:p>
    <w:p w14:paraId="3E5E3C49" w14:textId="403B8679" w:rsidR="00DF5847" w:rsidRDefault="00DF5847" w:rsidP="00E600EF">
      <w:pPr>
        <w:spacing w:line="276" w:lineRule="auto"/>
        <w:ind w:firstLine="0"/>
        <w:jc w:val="center"/>
        <w:rPr>
          <w:rFonts w:eastAsia="Calibri"/>
          <w:lang w:val="en-US"/>
        </w:rPr>
      </w:pPr>
    </w:p>
    <w:p w14:paraId="46A2B483" w14:textId="06C6CD37" w:rsidR="00DF5847" w:rsidRDefault="00DF5847" w:rsidP="00E600EF">
      <w:pPr>
        <w:spacing w:line="276" w:lineRule="auto"/>
        <w:ind w:firstLine="0"/>
        <w:jc w:val="center"/>
        <w:rPr>
          <w:rFonts w:eastAsia="Calibri"/>
          <w:lang w:val="en-US"/>
        </w:rPr>
      </w:pPr>
      <w:r w:rsidRPr="00DF5847">
        <w:rPr>
          <w:rFonts w:eastAsia="Calibri"/>
          <w:lang w:val="en-US"/>
        </w:rPr>
        <w:drawing>
          <wp:inline distT="0" distB="0" distL="0" distR="0" wp14:anchorId="58E79545" wp14:editId="5F1B7B92">
            <wp:extent cx="4206240" cy="4201002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32" cy="42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F12" w14:textId="0610649C" w:rsidR="00DF5847" w:rsidRPr="00DF5847" w:rsidRDefault="00DF5847" w:rsidP="00E600EF">
      <w:pPr>
        <w:spacing w:line="276" w:lineRule="auto"/>
        <w:ind w:firstLine="0"/>
        <w:jc w:val="center"/>
        <w:rPr>
          <w:lang w:val="ru-RU"/>
        </w:rPr>
      </w:pPr>
      <w:r>
        <w:rPr>
          <w:rFonts w:eastAsia="Calibri"/>
        </w:rPr>
        <w:t>Рисунок 7.4 –</w:t>
      </w:r>
      <w:r>
        <w:t xml:space="preserve">Успішне виконання </w:t>
      </w:r>
      <w:r>
        <w:rPr>
          <w:lang w:val="en-US"/>
        </w:rPr>
        <w:t>CD</w:t>
      </w:r>
      <w:r w:rsidRPr="00DF5847">
        <w:rPr>
          <w:lang w:val="ru-RU"/>
        </w:rPr>
        <w:t xml:space="preserve"> </w:t>
      </w:r>
      <w:r>
        <w:rPr>
          <w:lang w:val="en-US"/>
        </w:rPr>
        <w:t>Pipeline</w:t>
      </w:r>
    </w:p>
    <w:p w14:paraId="349D2C0E" w14:textId="77777777" w:rsidR="00E600EF" w:rsidRPr="00E600EF" w:rsidRDefault="00E600EF" w:rsidP="00E600EF">
      <w:pPr>
        <w:spacing w:line="276" w:lineRule="auto"/>
        <w:rPr>
          <w:rFonts w:eastAsia="Calibri"/>
          <w:b/>
          <w:bCs/>
        </w:rPr>
      </w:pPr>
      <w:r w:rsidRPr="00E600EF">
        <w:rPr>
          <w:rFonts w:eastAsia="Calibri"/>
          <w:b/>
          <w:bCs/>
        </w:rPr>
        <w:lastRenderedPageBreak/>
        <w:t>1.3. Автоматизація створення бінарних файлів</w:t>
      </w:r>
    </w:p>
    <w:p w14:paraId="0CAFD707" w14:textId="2AC23231" w:rsidR="00E600EF" w:rsidRDefault="00E600EF" w:rsidP="00E600EF">
      <w:pPr>
        <w:spacing w:line="276" w:lineRule="auto"/>
        <w:rPr>
          <w:rFonts w:eastAsia="Calibri"/>
        </w:rPr>
      </w:pPr>
      <w:r w:rsidRPr="00E600EF">
        <w:rPr>
          <w:rFonts w:eastAsia="Calibri"/>
        </w:rPr>
        <w:t>Створення APK для Android автоматизовано в cd.yml через dotnet publish. Артефакти зберігаються в GitHub Actions для ручного завантаження</w:t>
      </w:r>
      <w:r w:rsidR="00DF5847">
        <w:rPr>
          <w:rFonts w:eastAsia="Calibri"/>
          <w:lang w:val="en-US"/>
        </w:rPr>
        <w:t>(</w:t>
      </w:r>
      <w:r w:rsidR="00DF5847">
        <w:rPr>
          <w:rFonts w:eastAsia="Calibri"/>
        </w:rPr>
        <w:t>рис.7.5)</w:t>
      </w:r>
      <w:r w:rsidRPr="00E600EF">
        <w:rPr>
          <w:rFonts w:eastAsia="Calibri"/>
        </w:rPr>
        <w:t>.</w:t>
      </w:r>
    </w:p>
    <w:p w14:paraId="770C5E7C" w14:textId="5118D13D" w:rsidR="00DF5847" w:rsidRDefault="00DF5847" w:rsidP="00DF5847">
      <w:pPr>
        <w:spacing w:line="276" w:lineRule="auto"/>
        <w:ind w:firstLine="0"/>
        <w:jc w:val="center"/>
        <w:rPr>
          <w:rFonts w:eastAsia="Calibri"/>
        </w:rPr>
      </w:pPr>
      <w:r w:rsidRPr="00DF5847">
        <w:rPr>
          <w:rFonts w:eastAsia="Calibri"/>
        </w:rPr>
        <w:drawing>
          <wp:inline distT="0" distB="0" distL="0" distR="0" wp14:anchorId="31ED0A59" wp14:editId="55A5B4E0">
            <wp:extent cx="6120130" cy="1609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DF29" w14:textId="7D6905DD" w:rsidR="00DF5847" w:rsidRDefault="00DF5847" w:rsidP="00DF5847">
      <w:pPr>
        <w:spacing w:line="276" w:lineRule="auto"/>
        <w:ind w:firstLine="0"/>
        <w:jc w:val="center"/>
        <w:rPr>
          <w:rFonts w:eastAsia="Calibri"/>
          <w:lang w:val="ru-RU"/>
        </w:rPr>
      </w:pPr>
      <w:r>
        <w:rPr>
          <w:rFonts w:eastAsia="Calibri"/>
        </w:rPr>
        <w:t xml:space="preserve">Риснок 7.5 – Доступний для скачування </w:t>
      </w:r>
      <w:r>
        <w:rPr>
          <w:rFonts w:eastAsia="Calibri"/>
          <w:lang w:val="en-US"/>
        </w:rPr>
        <w:t>APK</w:t>
      </w:r>
      <w:r w:rsidRPr="00DF5847">
        <w:rPr>
          <w:rFonts w:eastAsia="Calibri"/>
          <w:lang w:val="ru-RU"/>
        </w:rPr>
        <w:t xml:space="preserve"> </w:t>
      </w:r>
      <w:r>
        <w:rPr>
          <w:rFonts w:eastAsia="Calibri"/>
        </w:rPr>
        <w:t xml:space="preserve">у </w:t>
      </w:r>
      <w:r>
        <w:rPr>
          <w:rFonts w:eastAsia="Calibri"/>
          <w:lang w:val="en-US"/>
        </w:rPr>
        <w:t>Artifacts</w:t>
      </w:r>
    </w:p>
    <w:p w14:paraId="6516A2F7" w14:textId="77777777" w:rsidR="002A2D52" w:rsidRPr="002A2D52" w:rsidRDefault="002A2D52" w:rsidP="002A2D52">
      <w:pPr>
        <w:spacing w:line="276" w:lineRule="auto"/>
        <w:rPr>
          <w:rFonts w:eastAsia="Calibri"/>
          <w:b/>
          <w:bCs/>
        </w:rPr>
      </w:pPr>
      <w:r w:rsidRPr="002A2D52">
        <w:rPr>
          <w:rFonts w:eastAsia="Calibri"/>
          <w:b/>
          <w:bCs/>
        </w:rPr>
        <w:t>1.4. Автоматизація моніторингу та звітності</w:t>
      </w:r>
    </w:p>
    <w:p w14:paraId="5D6E4DCD" w14:textId="77777777" w:rsidR="002A2D52" w:rsidRDefault="002A2D52" w:rsidP="002A2D52">
      <w:pPr>
        <w:spacing w:line="276" w:lineRule="auto"/>
        <w:rPr>
          <w:rFonts w:eastAsia="Calibri"/>
        </w:rPr>
      </w:pPr>
      <w:r w:rsidRPr="002A2D52">
        <w:rPr>
          <w:rFonts w:eastAsia="Calibri"/>
        </w:rPr>
        <w:t xml:space="preserve">Для моніторингу помилок інтегровано Sentry через пакет Sentry.Maui. Налаштування виконано в MauiProgram.cs із DSN від Sentry. </w:t>
      </w:r>
      <w:r>
        <w:rPr>
          <w:rFonts w:eastAsia="Calibri"/>
        </w:rPr>
        <w:t>У якості тестового застосування було додано</w:t>
      </w:r>
      <w:r w:rsidRPr="002A2D52">
        <w:rPr>
          <w:rFonts w:eastAsia="Calibri"/>
          <w:lang w:val="ru-RU"/>
        </w:rPr>
        <w:t xml:space="preserve"> </w:t>
      </w:r>
      <w:r>
        <w:rPr>
          <w:rFonts w:eastAsia="Calibri"/>
        </w:rPr>
        <w:t>відправку повідомлення при натисканні «</w:t>
      </w:r>
      <w:r>
        <w:rPr>
          <w:rFonts w:eastAsia="Calibri"/>
          <w:lang w:val="en-US"/>
        </w:rPr>
        <w:t>Add</w:t>
      </w:r>
      <w:r w:rsidRPr="002A2D52">
        <w:rPr>
          <w:rFonts w:eastAsia="Calibri"/>
          <w:lang w:val="ru-RU"/>
        </w:rPr>
        <w:t xml:space="preserve"> </w:t>
      </w:r>
      <w:r>
        <w:rPr>
          <w:rFonts w:eastAsia="Calibri"/>
          <w:lang w:val="en-US"/>
        </w:rPr>
        <w:t>Habit</w:t>
      </w:r>
      <w:r>
        <w:rPr>
          <w:rFonts w:eastAsia="Calibri"/>
        </w:rPr>
        <w:t>»</w:t>
      </w:r>
      <w:r w:rsidRPr="002A2D52">
        <w:rPr>
          <w:rFonts w:eastAsia="Calibri"/>
          <w:lang w:val="ru-RU"/>
        </w:rPr>
        <w:t>(</w:t>
      </w:r>
      <w:r>
        <w:rPr>
          <w:rFonts w:eastAsia="Calibri"/>
        </w:rPr>
        <w:t>рис.7.6).</w:t>
      </w:r>
    </w:p>
    <w:p w14:paraId="3076C210" w14:textId="30AEF967" w:rsidR="002A2D52" w:rsidRDefault="002A2D52" w:rsidP="002A2D52">
      <w:pPr>
        <w:spacing w:line="276" w:lineRule="auto"/>
        <w:ind w:firstLine="0"/>
        <w:jc w:val="center"/>
        <w:rPr>
          <w:rFonts w:eastAsia="Calibri"/>
          <w:lang w:val="ru-RU"/>
        </w:rPr>
      </w:pPr>
      <w:r w:rsidRPr="002A2D52">
        <w:rPr>
          <w:rFonts w:eastAsia="Calibri"/>
        </w:rPr>
        <w:drawing>
          <wp:inline distT="0" distB="0" distL="0" distR="0" wp14:anchorId="72837AF9" wp14:editId="54C9DBBC">
            <wp:extent cx="5478780" cy="1883295"/>
            <wp:effectExtent l="0" t="0" r="762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934" cy="18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AF7F" w14:textId="5DFCE887" w:rsidR="002A2D52" w:rsidRDefault="002A2D52" w:rsidP="002A2D52">
      <w:pPr>
        <w:spacing w:line="276" w:lineRule="auto"/>
        <w:ind w:firstLine="0"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7.6 – Відправка повідомлення про додавання звички</w:t>
      </w:r>
    </w:p>
    <w:p w14:paraId="4A7166D9" w14:textId="60E29C0B" w:rsidR="002A2D52" w:rsidRDefault="002A2D52" w:rsidP="002A2D52">
      <w:pPr>
        <w:spacing w:line="276" w:lineRule="auto"/>
        <w:rPr>
          <w:rFonts w:eastAsia="Calibri"/>
        </w:rPr>
      </w:pPr>
      <w:r>
        <w:rPr>
          <w:rFonts w:eastAsia="Calibri"/>
          <w:lang w:val="ru-RU"/>
        </w:rPr>
        <w:t xml:space="preserve">Тепер коли будь-який користувач натисне </w:t>
      </w:r>
      <w:r w:rsidRPr="002A2D52">
        <w:rPr>
          <w:rFonts w:eastAsia="Calibri"/>
          <w:lang w:val="ru-RU"/>
        </w:rPr>
        <w:t>“</w:t>
      </w:r>
      <w:r>
        <w:rPr>
          <w:rFonts w:eastAsia="Calibri"/>
          <w:lang w:val="en-US"/>
        </w:rPr>
        <w:t>Add</w:t>
      </w:r>
      <w:r w:rsidRPr="002A2D52">
        <w:rPr>
          <w:rFonts w:eastAsia="Calibri"/>
          <w:lang w:val="ru-RU"/>
        </w:rPr>
        <w:t xml:space="preserve"> </w:t>
      </w:r>
      <w:r>
        <w:rPr>
          <w:rFonts w:eastAsia="Calibri"/>
          <w:lang w:val="en-US"/>
        </w:rPr>
        <w:t>Habit</w:t>
      </w:r>
      <w:r w:rsidRPr="002A2D52">
        <w:rPr>
          <w:rFonts w:eastAsia="Calibri"/>
          <w:lang w:val="ru-RU"/>
        </w:rPr>
        <w:t xml:space="preserve">” </w:t>
      </w:r>
      <w:r>
        <w:rPr>
          <w:rFonts w:eastAsia="Calibri"/>
          <w:lang w:val="ru-RU"/>
        </w:rPr>
        <w:t xml:space="preserve">прийде сповіщення на панель </w:t>
      </w:r>
      <w:r>
        <w:rPr>
          <w:rFonts w:eastAsia="Calibri"/>
          <w:lang w:val="en-US"/>
        </w:rPr>
        <w:t>Sentry</w:t>
      </w:r>
      <w:r w:rsidRPr="002A2D52">
        <w:rPr>
          <w:rFonts w:eastAsia="Calibri"/>
          <w:lang w:val="ru-RU"/>
        </w:rPr>
        <w:t>.</w:t>
      </w:r>
      <w:r>
        <w:rPr>
          <w:rFonts w:eastAsia="Calibri"/>
          <w:lang w:val="en-US"/>
        </w:rPr>
        <w:t>io</w:t>
      </w:r>
      <w:r w:rsidRPr="002A2D52">
        <w:rPr>
          <w:rFonts w:eastAsia="Calibri"/>
          <w:lang w:val="ru-RU"/>
        </w:rPr>
        <w:t>(</w:t>
      </w:r>
      <w:r>
        <w:rPr>
          <w:rFonts w:eastAsia="Calibri"/>
        </w:rPr>
        <w:t>рис7.7).</w:t>
      </w:r>
    </w:p>
    <w:p w14:paraId="70894CF3" w14:textId="6B00FFF6" w:rsidR="002A2D52" w:rsidRDefault="002A2D52" w:rsidP="002A2D52">
      <w:pPr>
        <w:spacing w:line="276" w:lineRule="auto"/>
        <w:ind w:firstLine="0"/>
        <w:jc w:val="center"/>
        <w:rPr>
          <w:rFonts w:eastAsia="Calibri"/>
          <w:lang w:val="en-US"/>
        </w:rPr>
      </w:pPr>
      <w:r w:rsidRPr="002A2D52">
        <w:rPr>
          <w:rFonts w:eastAsia="Calibri"/>
          <w:lang w:val="en-US"/>
        </w:rPr>
        <w:drawing>
          <wp:inline distT="0" distB="0" distL="0" distR="0" wp14:anchorId="6556960A" wp14:editId="06FE75FC">
            <wp:extent cx="4693920" cy="248965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896"/>
                    <a:stretch/>
                  </pic:blipFill>
                  <pic:spPr bwMode="auto">
                    <a:xfrm>
                      <a:off x="0" y="0"/>
                      <a:ext cx="4699909" cy="249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88225" w14:textId="4B76A97A" w:rsidR="002A2D52" w:rsidRDefault="002A2D52" w:rsidP="002A2D52">
      <w:pPr>
        <w:spacing w:line="276" w:lineRule="auto"/>
        <w:ind w:firstLine="0"/>
        <w:jc w:val="center"/>
        <w:rPr>
          <w:lang w:val="en-US"/>
        </w:rPr>
      </w:pPr>
      <w:r>
        <w:rPr>
          <w:rFonts w:eastAsia="Calibri"/>
        </w:rPr>
        <w:t>Рисунок 7.7 –</w:t>
      </w:r>
      <w:r>
        <w:t xml:space="preserve"> Повідомлення на </w:t>
      </w:r>
      <w:r>
        <w:rPr>
          <w:lang w:val="en-US"/>
        </w:rPr>
        <w:t>Sentry</w:t>
      </w:r>
      <w:r w:rsidRPr="002A2D52">
        <w:rPr>
          <w:lang w:val="ru-RU"/>
        </w:rPr>
        <w:t>.</w:t>
      </w:r>
      <w:r>
        <w:rPr>
          <w:lang w:val="en-US"/>
        </w:rPr>
        <w:t>io</w:t>
      </w:r>
    </w:p>
    <w:p w14:paraId="22509267" w14:textId="518F5C51" w:rsidR="002A2D52" w:rsidRDefault="002A2D52" w:rsidP="002A2D52">
      <w:pPr>
        <w:spacing w:line="276" w:lineRule="auto"/>
      </w:pPr>
      <w:r>
        <w:lastRenderedPageBreak/>
        <w:t>Також сповіщення приходять на електронну пошту, що зображено на рисунку 7.8.</w:t>
      </w:r>
    </w:p>
    <w:p w14:paraId="643B3C16" w14:textId="3AA885E5" w:rsidR="002A2D52" w:rsidRDefault="002A2D52" w:rsidP="002A2D52">
      <w:pPr>
        <w:spacing w:line="276" w:lineRule="auto"/>
        <w:ind w:firstLine="0"/>
        <w:jc w:val="center"/>
      </w:pPr>
      <w:r w:rsidRPr="002A2D52">
        <w:drawing>
          <wp:inline distT="0" distB="0" distL="0" distR="0" wp14:anchorId="21E6DD50" wp14:editId="1F07EE7C">
            <wp:extent cx="5600700" cy="314262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655"/>
                    <a:stretch/>
                  </pic:blipFill>
                  <pic:spPr bwMode="auto">
                    <a:xfrm>
                      <a:off x="0" y="0"/>
                      <a:ext cx="5602830" cy="314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5816C" w14:textId="43574C4F" w:rsidR="002A2D52" w:rsidRDefault="002A2D52" w:rsidP="002A2D52">
      <w:pPr>
        <w:spacing w:line="276" w:lineRule="auto"/>
        <w:ind w:firstLine="0"/>
        <w:jc w:val="center"/>
      </w:pPr>
      <w:r>
        <w:t xml:space="preserve">Рисунок 7.8 – </w:t>
      </w:r>
      <w:r w:rsidR="00B338A3">
        <w:t>Сповіщення про активність у застосунку</w:t>
      </w:r>
    </w:p>
    <w:p w14:paraId="071744AD" w14:textId="3863BB84" w:rsidR="00B338A3" w:rsidRDefault="00B338A3" w:rsidP="00B338A3">
      <w:pPr>
        <w:spacing w:line="276" w:lineRule="auto"/>
      </w:pPr>
      <w:r>
        <w:t>Функціонал цієї платформи дозволяє у подальшому розширити мождивості моніторингу, та зворотнього зв’язку.</w:t>
      </w:r>
    </w:p>
    <w:p w14:paraId="651D8E8B" w14:textId="550B828F" w:rsidR="00B338A3" w:rsidRDefault="00B338A3" w:rsidP="00B338A3">
      <w:pPr>
        <w:spacing w:line="276" w:lineRule="auto"/>
      </w:pPr>
      <w:r>
        <w:t xml:space="preserve">Усі зміни було поступово закомічено та завантажено у репозиторі на </w:t>
      </w:r>
      <w:r>
        <w:rPr>
          <w:lang w:val="en-US"/>
        </w:rPr>
        <w:t>GitHub</w:t>
      </w:r>
      <w:r w:rsidRPr="00B338A3">
        <w:rPr>
          <w:lang w:val="ru-RU"/>
        </w:rPr>
        <w:t>(</w:t>
      </w:r>
      <w:r>
        <w:t>рис7.9)</w:t>
      </w:r>
    </w:p>
    <w:p w14:paraId="359C9139" w14:textId="0E54D77A" w:rsidR="00B338A3" w:rsidRDefault="00B338A3" w:rsidP="00B338A3">
      <w:pPr>
        <w:spacing w:line="276" w:lineRule="auto"/>
        <w:ind w:firstLine="0"/>
        <w:jc w:val="center"/>
      </w:pPr>
      <w:r w:rsidRPr="00B338A3">
        <w:drawing>
          <wp:inline distT="0" distB="0" distL="0" distR="0" wp14:anchorId="60726469" wp14:editId="4BAACD03">
            <wp:extent cx="5847223" cy="412242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301" cy="41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2149" w14:textId="7287D85C" w:rsidR="00B338A3" w:rsidRDefault="00B338A3" w:rsidP="00B338A3">
      <w:pPr>
        <w:spacing w:line="276" w:lineRule="auto"/>
        <w:ind w:firstLine="0"/>
        <w:jc w:val="center"/>
        <w:rPr>
          <w:lang w:val="en-US"/>
        </w:rPr>
      </w:pPr>
      <w:r>
        <w:t xml:space="preserve">Рисунок 7.9 – Репозиторій на </w:t>
      </w:r>
      <w:r>
        <w:rPr>
          <w:lang w:val="en-US"/>
        </w:rPr>
        <w:t>GitHub</w:t>
      </w:r>
    </w:p>
    <w:p w14:paraId="54412F90" w14:textId="77777777" w:rsidR="00B338A3" w:rsidRPr="00B338A3" w:rsidRDefault="00B338A3" w:rsidP="00B338A3">
      <w:pPr>
        <w:spacing w:line="276" w:lineRule="auto"/>
        <w:ind w:firstLine="0"/>
        <w:jc w:val="center"/>
        <w:rPr>
          <w:b/>
          <w:bCs/>
        </w:rPr>
      </w:pPr>
      <w:r w:rsidRPr="00B338A3">
        <w:rPr>
          <w:b/>
          <w:bCs/>
        </w:rPr>
        <w:lastRenderedPageBreak/>
        <w:t>Висновок</w:t>
      </w:r>
    </w:p>
    <w:p w14:paraId="63CA9AC6" w14:textId="0E85BF85" w:rsidR="00B338A3" w:rsidRPr="00B338A3" w:rsidRDefault="00B338A3" w:rsidP="00B338A3">
      <w:pPr>
        <w:spacing w:line="276" w:lineRule="auto"/>
      </w:pPr>
      <w:r w:rsidRPr="00B338A3">
        <w:t xml:space="preserve">Лабораторна робота №7 дозволила інтегрувати DevOps-практики в проєкт "Трекер корисних звичок" за допомогою GitHub Actions. Налаштовано CI для автоматичного тестування, CD для розгортання APK, автоматизацію створення бінарних файлів і моніторинг через Sentry. Використання GitHub Actions спростило автоматизацію, а Sentry </w:t>
      </w:r>
      <w:r>
        <w:t xml:space="preserve">уможливили </w:t>
      </w:r>
      <w:r w:rsidRPr="00B338A3">
        <w:t xml:space="preserve">моніторинг і звітність. </w:t>
      </w:r>
    </w:p>
    <w:p w14:paraId="6EA09A9C" w14:textId="3C1119B3" w:rsidR="00B338A3" w:rsidRPr="00B338A3" w:rsidRDefault="00B338A3" w:rsidP="00B338A3">
      <w:pPr>
        <w:spacing w:line="276" w:lineRule="auto"/>
      </w:pPr>
      <w:r w:rsidRPr="00B338A3">
        <w:t xml:space="preserve">Навички роботи з GitHub Actions, CI/CD і моніторингу будуть корисними для автоматизації реальних проєктів, скорочення часу випуску та підвищення якості. </w:t>
      </w:r>
    </w:p>
    <w:p w14:paraId="60842D51" w14:textId="77777777" w:rsidR="00B338A3" w:rsidRPr="00B338A3" w:rsidRDefault="00B338A3" w:rsidP="00B338A3">
      <w:pPr>
        <w:spacing w:line="276" w:lineRule="auto"/>
      </w:pPr>
    </w:p>
    <w:p w14:paraId="30CD2765" w14:textId="77777777" w:rsidR="00B338A3" w:rsidRPr="00B338A3" w:rsidRDefault="00B338A3" w:rsidP="00B338A3">
      <w:pPr>
        <w:spacing w:line="276" w:lineRule="auto"/>
        <w:ind w:firstLine="0"/>
      </w:pPr>
    </w:p>
    <w:p w14:paraId="0D563132" w14:textId="77777777" w:rsidR="00B338A3" w:rsidRPr="002A2D52" w:rsidRDefault="00B338A3" w:rsidP="00B338A3">
      <w:pPr>
        <w:spacing w:line="276" w:lineRule="auto"/>
        <w:ind w:firstLine="0"/>
        <w:jc w:val="center"/>
      </w:pPr>
    </w:p>
    <w:p w14:paraId="3142AB90" w14:textId="77777777" w:rsidR="002A2D52" w:rsidRPr="002A2D52" w:rsidRDefault="002A2D52" w:rsidP="002A2D52">
      <w:pPr>
        <w:spacing w:line="276" w:lineRule="auto"/>
        <w:rPr>
          <w:rFonts w:eastAsia="Calibri"/>
        </w:rPr>
      </w:pPr>
    </w:p>
    <w:p w14:paraId="4112EC6B" w14:textId="77777777" w:rsidR="00DF5847" w:rsidRPr="00E600EF" w:rsidRDefault="00DF5847" w:rsidP="002A2D52">
      <w:pPr>
        <w:spacing w:line="276" w:lineRule="auto"/>
        <w:rPr>
          <w:rFonts w:eastAsia="Calibri"/>
        </w:rPr>
      </w:pPr>
    </w:p>
    <w:p w14:paraId="236DAFEC" w14:textId="77777777" w:rsidR="00E600EF" w:rsidRPr="002A2D52" w:rsidRDefault="00E600EF" w:rsidP="00E600EF">
      <w:pPr>
        <w:spacing w:line="276" w:lineRule="auto"/>
        <w:rPr>
          <w:rFonts w:eastAsia="Calibri"/>
        </w:rPr>
      </w:pPr>
    </w:p>
    <w:p w14:paraId="2588DB91" w14:textId="77777777" w:rsidR="008C0EE3" w:rsidRPr="003E7E52" w:rsidRDefault="008C0EE3" w:rsidP="003E7E52">
      <w:pPr>
        <w:spacing w:line="276" w:lineRule="auto"/>
        <w:rPr>
          <w:rFonts w:eastAsia="Calibri"/>
        </w:rPr>
      </w:pPr>
    </w:p>
    <w:p w14:paraId="10C36B7D" w14:textId="328A20D9" w:rsidR="003E7E52" w:rsidRDefault="003E7E52" w:rsidP="003E7E52">
      <w:pPr>
        <w:spacing w:line="276" w:lineRule="auto"/>
        <w:rPr>
          <w:rFonts w:eastAsia="Calibri"/>
        </w:rPr>
      </w:pPr>
    </w:p>
    <w:p w14:paraId="781AF441" w14:textId="77777777" w:rsidR="003E7E52" w:rsidRPr="002014CF" w:rsidRDefault="003E7E52" w:rsidP="003E7E52">
      <w:pPr>
        <w:spacing w:line="276" w:lineRule="auto"/>
        <w:rPr>
          <w:rFonts w:eastAsia="Calibri"/>
        </w:rPr>
      </w:pPr>
    </w:p>
    <w:sectPr w:rsidR="003E7E52" w:rsidRPr="002014CF" w:rsidSect="0075487B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02C8"/>
    <w:multiLevelType w:val="multilevel"/>
    <w:tmpl w:val="DCE026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E24FD"/>
    <w:multiLevelType w:val="multilevel"/>
    <w:tmpl w:val="49D02B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47D0F"/>
    <w:multiLevelType w:val="multilevel"/>
    <w:tmpl w:val="0CCC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2"/>
    <w:rsid w:val="002014CF"/>
    <w:rsid w:val="002A2D52"/>
    <w:rsid w:val="00322D60"/>
    <w:rsid w:val="003A5434"/>
    <w:rsid w:val="003E7E52"/>
    <w:rsid w:val="005C5E45"/>
    <w:rsid w:val="00707A14"/>
    <w:rsid w:val="0075487B"/>
    <w:rsid w:val="008C0EE3"/>
    <w:rsid w:val="00B338A3"/>
    <w:rsid w:val="00BC4351"/>
    <w:rsid w:val="00DF48A4"/>
    <w:rsid w:val="00DF5847"/>
    <w:rsid w:val="00E15268"/>
    <w:rsid w:val="00E600EF"/>
    <w:rsid w:val="00EC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16BE"/>
  <w15:chartTrackingRefBased/>
  <w15:docId w15:val="{B5AABB10-C900-4A35-B577-C250A075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E13"/>
    <w:pPr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cuments\&#1053;&#1072;&#1089;&#1090;&#1088;&#1086;&#1102;&#1074;&#1072;&#1085;&#1110;%20&#1096;&#1072;&#1073;&#1083;&#1086;&#1085;&#1080;%20Office\&#1030;&#1047;&#1056;&#1055;&#1047;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ІЗРПЗ.dotx</Template>
  <TotalTime>272</TotalTime>
  <Pages>7</Pages>
  <Words>2240</Words>
  <Characters>1278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Yovenko Dmytro</cp:lastModifiedBy>
  <cp:revision>2</cp:revision>
  <dcterms:created xsi:type="dcterms:W3CDTF">2025-05-20T16:03:00Z</dcterms:created>
  <dcterms:modified xsi:type="dcterms:W3CDTF">2025-05-20T20:35:00Z</dcterms:modified>
</cp:coreProperties>
</file>